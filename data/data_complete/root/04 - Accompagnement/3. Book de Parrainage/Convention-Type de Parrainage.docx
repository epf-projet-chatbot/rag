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87C0" w14:textId="0221F06E" w:rsidR="0005537E" w:rsidRDefault="0005537E" w:rsidP="00704E4F"/>
    <w:p w14:paraId="35B7C412" w14:textId="77777777" w:rsidR="00341CB5" w:rsidRDefault="00341CB5" w:rsidP="0095453E">
      <w:pPr>
        <w:jc w:val="center"/>
        <w:rPr>
          <w:b/>
          <w:bCs/>
          <w:color w:val="BA1449" w:themeColor="accent1"/>
          <w:sz w:val="40"/>
          <w:szCs w:val="44"/>
        </w:rPr>
      </w:pPr>
    </w:p>
    <w:p w14:paraId="1EB936DB" w14:textId="0E03754D" w:rsidR="005D5466" w:rsidRDefault="00341CB5" w:rsidP="0095453E">
      <w:pPr>
        <w:jc w:val="center"/>
        <w:rPr>
          <w:b/>
          <w:bCs/>
          <w:color w:val="BA1449" w:themeColor="accent1"/>
          <w:sz w:val="40"/>
          <w:szCs w:val="44"/>
        </w:rPr>
      </w:pPr>
      <w:r w:rsidRPr="00341CB5">
        <w:rPr>
          <w:b/>
          <w:bCs/>
          <w:color w:val="BA1449" w:themeColor="accent1"/>
          <w:sz w:val="40"/>
          <w:szCs w:val="44"/>
        </w:rPr>
        <w:t xml:space="preserve">Convention de parrainage </w:t>
      </w:r>
    </w:p>
    <w:p w14:paraId="45B2FE69" w14:textId="141AA478" w:rsidR="00341CB5" w:rsidRDefault="00341CB5" w:rsidP="0095453E">
      <w:pPr>
        <w:jc w:val="center"/>
        <w:rPr>
          <w:b/>
          <w:bCs/>
          <w:color w:val="BA1449" w:themeColor="accent1"/>
          <w:sz w:val="40"/>
          <w:szCs w:val="44"/>
        </w:rPr>
      </w:pPr>
      <w:proofErr w:type="gramStart"/>
      <w:r>
        <w:rPr>
          <w:b/>
          <w:bCs/>
          <w:color w:val="BA1449" w:themeColor="accent1"/>
          <w:sz w:val="40"/>
          <w:szCs w:val="44"/>
        </w:rPr>
        <w:t>entre</w:t>
      </w:r>
      <w:proofErr w:type="gramEnd"/>
      <w:r>
        <w:rPr>
          <w:b/>
          <w:bCs/>
          <w:color w:val="BA1449" w:themeColor="accent1"/>
          <w:sz w:val="40"/>
          <w:szCs w:val="44"/>
        </w:rPr>
        <w:t xml:space="preserve"> xxx et xxx </w:t>
      </w:r>
    </w:p>
    <w:p w14:paraId="5D2445C4" w14:textId="77777777" w:rsidR="00341CB5" w:rsidRPr="00341CB5" w:rsidRDefault="00341CB5" w:rsidP="0095453E">
      <w:pPr>
        <w:jc w:val="center"/>
        <w:rPr>
          <w:b/>
          <w:bCs/>
          <w:color w:val="BA1449" w:themeColor="accent1"/>
          <w:sz w:val="40"/>
          <w:szCs w:val="44"/>
        </w:rPr>
      </w:pPr>
    </w:p>
    <w:p w14:paraId="64185511" w14:textId="77777777" w:rsidR="0095453E" w:rsidRDefault="0095453E" w:rsidP="0095453E">
      <w:pPr>
        <w:pStyle w:val="Default"/>
      </w:pPr>
    </w:p>
    <w:p w14:paraId="48207CE3" w14:textId="7060E481" w:rsid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Entre </w:t>
      </w:r>
      <w:r w:rsidRPr="00D07AC5">
        <w:rPr>
          <w:rFonts w:asciiTheme="minorHAnsi" w:hAnsiTheme="minorHAnsi" w:cstheme="minorBidi"/>
          <w:color w:val="auto"/>
          <w:sz w:val="20"/>
          <w:szCs w:val="20"/>
          <w:highlight w:val="yellow"/>
        </w:rPr>
        <w:t xml:space="preserve">[Nom de la Junior] </w:t>
      </w: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située </w:t>
      </w:r>
      <w:r w:rsidRPr="00D07AC5">
        <w:rPr>
          <w:rFonts w:asciiTheme="minorHAnsi" w:hAnsiTheme="minorHAnsi" w:cstheme="minorBidi"/>
          <w:color w:val="auto"/>
          <w:sz w:val="20"/>
          <w:szCs w:val="20"/>
          <w:highlight w:val="yellow"/>
        </w:rPr>
        <w:t xml:space="preserve">[adresse complète], </w:t>
      </w:r>
      <w:r w:rsidRPr="0095453E">
        <w:rPr>
          <w:rFonts w:asciiTheme="minorHAnsi" w:hAnsiTheme="minorHAnsi" w:cstheme="minorBidi"/>
          <w:color w:val="auto"/>
          <w:sz w:val="20"/>
          <w:szCs w:val="20"/>
        </w:rPr>
        <w:t>représentée par son Président</w:t>
      </w:r>
      <w:r w:rsidRPr="00D07AC5">
        <w:rPr>
          <w:rFonts w:asciiTheme="minorHAnsi" w:hAnsiTheme="minorHAnsi" w:cstheme="minorBidi"/>
          <w:color w:val="auto"/>
          <w:sz w:val="20"/>
          <w:szCs w:val="20"/>
          <w:highlight w:val="yellow"/>
        </w:rPr>
        <w:t xml:space="preserve"> [Nom et prénom], </w:t>
      </w: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ci-après dénommée le parrain. </w:t>
      </w:r>
    </w:p>
    <w:p w14:paraId="502B1C67" w14:textId="77777777" w:rsidR="00D07AC5" w:rsidRPr="0095453E" w:rsidRDefault="00D07AC5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345A026C" w14:textId="03801752" w:rsid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D'une part, </w:t>
      </w:r>
    </w:p>
    <w:p w14:paraId="640B53FE" w14:textId="77777777" w:rsidR="00D07AC5" w:rsidRPr="0095453E" w:rsidRDefault="00D07AC5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C1BBEE0" w14:textId="01FA4B60" w:rsid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Et : </w:t>
      </w:r>
      <w:r w:rsidRPr="00D07AC5">
        <w:rPr>
          <w:rFonts w:asciiTheme="minorHAnsi" w:hAnsiTheme="minorHAnsi" w:cstheme="minorBidi"/>
          <w:color w:val="auto"/>
          <w:sz w:val="20"/>
          <w:szCs w:val="20"/>
          <w:highlight w:val="yellow"/>
        </w:rPr>
        <w:t xml:space="preserve">[Nom de la Junior] </w:t>
      </w: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située </w:t>
      </w:r>
      <w:r w:rsidRPr="00D07AC5">
        <w:rPr>
          <w:rFonts w:asciiTheme="minorHAnsi" w:hAnsiTheme="minorHAnsi" w:cstheme="minorBidi"/>
          <w:color w:val="auto"/>
          <w:sz w:val="20"/>
          <w:szCs w:val="20"/>
          <w:highlight w:val="yellow"/>
        </w:rPr>
        <w:t>[adresse complète</w:t>
      </w: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], représentée par son Président </w:t>
      </w:r>
      <w:r w:rsidRPr="00D07AC5">
        <w:rPr>
          <w:rFonts w:asciiTheme="minorHAnsi" w:hAnsiTheme="minorHAnsi" w:cstheme="minorBidi"/>
          <w:color w:val="auto"/>
          <w:sz w:val="20"/>
          <w:szCs w:val="20"/>
          <w:highlight w:val="yellow"/>
        </w:rPr>
        <w:t xml:space="preserve">[Nom et prénom], </w:t>
      </w: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ci-après dénommée le filleul. </w:t>
      </w:r>
    </w:p>
    <w:p w14:paraId="7A2A5CD7" w14:textId="77777777" w:rsidR="0095453E" w:rsidRP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4F7688D1" w14:textId="68BF1F4B" w:rsid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D'autre part, </w:t>
      </w:r>
    </w:p>
    <w:p w14:paraId="07206B2C" w14:textId="2B2CF477" w:rsid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76AB3086" w14:textId="77777777" w:rsidR="00341CB5" w:rsidRPr="0095453E" w:rsidRDefault="00341CB5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116B9411" w14:textId="207186D5" w:rsid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Il a été convenu et arrêté ce qui suit : </w:t>
      </w:r>
    </w:p>
    <w:p w14:paraId="3E4E607C" w14:textId="0E9BD938" w:rsidR="00341CB5" w:rsidRDefault="00341CB5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0BE8E46E" w14:textId="77777777" w:rsidR="00341CB5" w:rsidRDefault="00341CB5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190CF733" w14:textId="77777777" w:rsidR="00D07AC5" w:rsidRPr="0095453E" w:rsidRDefault="00D07AC5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671C175B" w14:textId="3E202213" w:rsidR="0095453E" w:rsidRDefault="0095453E" w:rsidP="0095453E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1 — OBJET DE LA CONVENTION </w:t>
      </w:r>
    </w:p>
    <w:p w14:paraId="71C7F669" w14:textId="77777777" w:rsidR="00D07AC5" w:rsidRPr="0095453E" w:rsidRDefault="00D07AC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3BB8ED54" w14:textId="77777777" w:rsidR="0095453E" w:rsidRP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Cette convention est destinée à régir, de la manière la plus complète possible, la relation de parrainage conclue entre les deux Juniors ci-dessus désignées. </w:t>
      </w:r>
    </w:p>
    <w:p w14:paraId="40757F3D" w14:textId="4425D132" w:rsid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>Elle précise de façon non exhaustive les droits et les obligations principaux de chacune des parties, étant entendu que ceux-ci peuvent évoluer au fil du temps</w:t>
      </w:r>
      <w:r w:rsidR="00D07AC5">
        <w:rPr>
          <w:rFonts w:asciiTheme="minorHAnsi" w:hAnsiTheme="minorHAnsi"/>
          <w:color w:val="auto"/>
          <w:sz w:val="20"/>
          <w:szCs w:val="20"/>
        </w:rPr>
        <w:t> :</w:t>
      </w:r>
      <w:r w:rsidRPr="0095453E">
        <w:rPr>
          <w:rFonts w:asciiTheme="minorHAnsi" w:hAnsiTheme="minorHAnsi"/>
          <w:color w:val="auto"/>
          <w:sz w:val="20"/>
          <w:szCs w:val="20"/>
        </w:rPr>
        <w:t xml:space="preserve"> l’objectif principal étant que le parrainage qui unit les deux parties permettent le développement de la structure filleule. </w:t>
      </w:r>
    </w:p>
    <w:p w14:paraId="7149C3C5" w14:textId="77777777" w:rsidR="00D07AC5" w:rsidRPr="0095453E" w:rsidRDefault="00D07AC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769F2B30" w14:textId="4674D9E5" w:rsidR="0095453E" w:rsidRDefault="0095453E" w:rsidP="0095453E">
      <w:pPr>
        <w:pStyle w:val="Default"/>
        <w:rPr>
          <w:rFonts w:asciiTheme="minorHAnsi" w:hAnsiTheme="minorHAnsi"/>
          <w:b/>
          <w:bCs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2 – OBLIGATIONS RÉCIPROQUES DES DEUX PARTIES </w:t>
      </w:r>
    </w:p>
    <w:p w14:paraId="0BD80607" w14:textId="77777777" w:rsidR="00D07AC5" w:rsidRPr="0095453E" w:rsidRDefault="00D07AC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5348BD15" w14:textId="77777777" w:rsidR="0095453E" w:rsidRP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D’une manière générale, les deux associations s’engagent à : </w:t>
      </w:r>
    </w:p>
    <w:p w14:paraId="288AB728" w14:textId="77777777" w:rsidR="0095453E" w:rsidRP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— Le parrain et le filleul s’engagent à mettre en avant leurs associations sur leurs sites internet respectifs (faire apparaître le logo et un lien vers le site de l’autre Junior). </w:t>
      </w:r>
    </w:p>
    <w:p w14:paraId="6CA13BEA" w14:textId="44930F80" w:rsid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— </w:t>
      </w:r>
      <w:r w:rsidRPr="00D07AC5">
        <w:rPr>
          <w:rFonts w:asciiTheme="minorHAnsi" w:hAnsiTheme="minorHAnsi"/>
          <w:color w:val="auto"/>
          <w:sz w:val="20"/>
          <w:szCs w:val="20"/>
          <w:highlight w:val="yellow"/>
        </w:rPr>
        <w:t>XXX</w:t>
      </w:r>
      <w:r w:rsidRPr="0095453E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58C673FF" w14:textId="194EEBA6" w:rsidR="00D07AC5" w:rsidRDefault="00D07AC5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03B2F170" w14:textId="77777777" w:rsidR="00D07AC5" w:rsidRPr="0095453E" w:rsidRDefault="00D07AC5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00847DAB" w14:textId="77777777" w:rsidR="0095453E" w:rsidRP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3 – ENGAGEMENT DU PARRAIN </w:t>
      </w:r>
    </w:p>
    <w:p w14:paraId="75D5ADC2" w14:textId="77777777" w:rsidR="0095453E" w:rsidRP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— Le parrain s’engage à fournir des conseils sur les processus fondamentaux d’une Junior-Entreprise (recrutement formation passation, développement commercial, suivi d’études, trésorerie et gestion associative et administrative). </w:t>
      </w:r>
    </w:p>
    <w:p w14:paraId="2177E4DD" w14:textId="77777777" w:rsidR="0095453E" w:rsidRP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— Le parrain s’engage à être disponible pour aider le filleul à élaborer les dossiers de passage de marque. Ils pourront être organisés, à l’initiative d’une des deux parties, des réunions de présentation et d’explication des processus fondamentaux d’une Junior-Entreprise. </w:t>
      </w:r>
    </w:p>
    <w:p w14:paraId="0F93BB32" w14:textId="402E2A73" w:rsidR="0095453E" w:rsidRDefault="0095453E" w:rsidP="00341CB5">
      <w:pPr>
        <w:pStyle w:val="Default"/>
        <w:tabs>
          <w:tab w:val="left" w:pos="1788"/>
        </w:tabs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— </w:t>
      </w:r>
      <w:r w:rsidRPr="00D07AC5">
        <w:rPr>
          <w:rFonts w:asciiTheme="minorHAnsi" w:hAnsiTheme="minorHAnsi"/>
          <w:color w:val="auto"/>
          <w:sz w:val="20"/>
          <w:szCs w:val="20"/>
          <w:highlight w:val="yellow"/>
        </w:rPr>
        <w:t>XXX</w:t>
      </w:r>
      <w:r w:rsidRPr="0095453E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341CB5">
        <w:rPr>
          <w:rFonts w:asciiTheme="minorHAnsi" w:hAnsiTheme="minorHAnsi"/>
          <w:color w:val="auto"/>
          <w:sz w:val="20"/>
          <w:szCs w:val="20"/>
        </w:rPr>
        <w:tab/>
      </w:r>
    </w:p>
    <w:p w14:paraId="461F53CC" w14:textId="083E7955" w:rsidR="00341CB5" w:rsidRDefault="00341CB5" w:rsidP="00341CB5">
      <w:pPr>
        <w:pStyle w:val="Default"/>
        <w:tabs>
          <w:tab w:val="left" w:pos="1788"/>
        </w:tabs>
        <w:rPr>
          <w:rFonts w:asciiTheme="minorHAnsi" w:hAnsiTheme="minorHAnsi"/>
          <w:color w:val="auto"/>
          <w:sz w:val="20"/>
          <w:szCs w:val="20"/>
        </w:rPr>
      </w:pPr>
    </w:p>
    <w:p w14:paraId="5FC16401" w14:textId="290CCCA3" w:rsidR="00341CB5" w:rsidRDefault="00341CB5" w:rsidP="00341CB5">
      <w:pPr>
        <w:pStyle w:val="Default"/>
        <w:tabs>
          <w:tab w:val="left" w:pos="1788"/>
        </w:tabs>
        <w:rPr>
          <w:rFonts w:asciiTheme="minorHAnsi" w:hAnsiTheme="minorHAnsi"/>
          <w:color w:val="auto"/>
          <w:sz w:val="20"/>
          <w:szCs w:val="20"/>
        </w:rPr>
      </w:pPr>
    </w:p>
    <w:p w14:paraId="6B1363E0" w14:textId="487EEE72" w:rsidR="00341CB5" w:rsidRDefault="00341CB5" w:rsidP="00341CB5">
      <w:pPr>
        <w:pStyle w:val="Default"/>
        <w:tabs>
          <w:tab w:val="left" w:pos="1788"/>
        </w:tabs>
        <w:rPr>
          <w:rFonts w:asciiTheme="minorHAnsi" w:hAnsiTheme="minorHAnsi"/>
          <w:color w:val="auto"/>
          <w:sz w:val="20"/>
          <w:szCs w:val="20"/>
        </w:rPr>
      </w:pPr>
    </w:p>
    <w:p w14:paraId="488E596A" w14:textId="77777777" w:rsidR="00341CB5" w:rsidRDefault="00341CB5" w:rsidP="00341CB5">
      <w:pPr>
        <w:pStyle w:val="Default"/>
        <w:tabs>
          <w:tab w:val="left" w:pos="1788"/>
        </w:tabs>
        <w:rPr>
          <w:rFonts w:asciiTheme="minorHAnsi" w:hAnsiTheme="minorHAnsi"/>
          <w:color w:val="auto"/>
          <w:sz w:val="20"/>
          <w:szCs w:val="20"/>
        </w:rPr>
      </w:pPr>
    </w:p>
    <w:p w14:paraId="0F38B9D9" w14:textId="77777777" w:rsidR="00D07AC5" w:rsidRPr="0095453E" w:rsidRDefault="00D07AC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31811687" w14:textId="77777777" w:rsidR="0095453E" w:rsidRP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4 – ENGAGEMENT DU FILLEUL </w:t>
      </w:r>
    </w:p>
    <w:p w14:paraId="2B6D3456" w14:textId="368C09B5" w:rsidR="0095453E" w:rsidRPr="00D07AC5" w:rsidRDefault="0095453E" w:rsidP="00D07AC5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— Le filleul s’engage </w:t>
      </w:r>
      <w:r w:rsidR="00D07AC5">
        <w:rPr>
          <w:rFonts w:asciiTheme="minorHAnsi" w:hAnsiTheme="minorHAnsi"/>
          <w:color w:val="auto"/>
          <w:sz w:val="20"/>
          <w:szCs w:val="20"/>
        </w:rPr>
        <w:t>à se rendre disponible et réacti</w:t>
      </w:r>
      <w:r w:rsidR="00B64850">
        <w:rPr>
          <w:rFonts w:asciiTheme="minorHAnsi" w:hAnsiTheme="minorHAnsi"/>
          <w:color w:val="auto"/>
          <w:sz w:val="20"/>
          <w:szCs w:val="20"/>
        </w:rPr>
        <w:t>f</w:t>
      </w:r>
      <w:r w:rsidR="00D07AC5">
        <w:rPr>
          <w:rFonts w:asciiTheme="minorHAnsi" w:hAnsiTheme="minorHAnsi"/>
          <w:color w:val="auto"/>
          <w:sz w:val="20"/>
          <w:szCs w:val="20"/>
        </w:rPr>
        <w:t xml:space="preserve"> lors des sollicitations du parrain</w:t>
      </w:r>
    </w:p>
    <w:p w14:paraId="177D8D4E" w14:textId="02059113" w:rsidR="0095453E" w:rsidRDefault="0095453E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— </w:t>
      </w:r>
      <w:r w:rsidRPr="00D07AC5">
        <w:rPr>
          <w:rFonts w:asciiTheme="minorHAnsi" w:hAnsiTheme="minorHAnsi" w:cstheme="minorBidi"/>
          <w:color w:val="auto"/>
          <w:sz w:val="20"/>
          <w:szCs w:val="20"/>
          <w:highlight w:val="yellow"/>
        </w:rPr>
        <w:t>XXX</w:t>
      </w:r>
      <w:r w:rsidRPr="0095453E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</w:p>
    <w:p w14:paraId="2A9B2F44" w14:textId="77777777" w:rsidR="00D07AC5" w:rsidRPr="0095453E" w:rsidRDefault="00D07AC5" w:rsidP="0095453E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14:paraId="46A29671" w14:textId="77777777" w:rsidR="0095453E" w:rsidRP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5 — DURÉE DE LA CONVENTION ET DATE D'EFFET </w:t>
      </w:r>
    </w:p>
    <w:p w14:paraId="6672543A" w14:textId="2F3E3EB9" w:rsid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>Le présent parrainage est conclu pour une durée de [</w:t>
      </w:r>
      <w:r w:rsidRPr="00D07AC5">
        <w:rPr>
          <w:rFonts w:asciiTheme="minorHAnsi" w:hAnsiTheme="minorHAnsi"/>
          <w:color w:val="auto"/>
          <w:sz w:val="20"/>
          <w:szCs w:val="20"/>
          <w:highlight w:val="yellow"/>
        </w:rPr>
        <w:t>XX] année [s]/mois</w:t>
      </w:r>
      <w:r w:rsidRPr="0095453E">
        <w:rPr>
          <w:rFonts w:asciiTheme="minorHAnsi" w:hAnsiTheme="minorHAnsi"/>
          <w:color w:val="auto"/>
          <w:sz w:val="20"/>
          <w:szCs w:val="20"/>
        </w:rPr>
        <w:t xml:space="preserve"> et débutera à la date de la signature de la présente convention. </w:t>
      </w:r>
    </w:p>
    <w:p w14:paraId="01F902F2" w14:textId="77777777" w:rsidR="00D07AC5" w:rsidRPr="0095453E" w:rsidRDefault="00D07AC5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4B16137B" w14:textId="77777777" w:rsidR="0095453E" w:rsidRP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6 — MODIFICATIONS </w:t>
      </w:r>
    </w:p>
    <w:p w14:paraId="28F62A6E" w14:textId="2841AD9E" w:rsid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À la demande de l’une ou l’autre partie, des modifications pourront être apportées à la présente convention moyennant un avenant écrit entre les parties. Ces modifications seront considérées comme étant des modalités complémentaires de la présente convention et en feront partie intégrante. </w:t>
      </w:r>
    </w:p>
    <w:p w14:paraId="7AAE4483" w14:textId="77777777" w:rsidR="00D07AC5" w:rsidRPr="0095453E" w:rsidRDefault="00D07AC5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06C68226" w14:textId="77777777" w:rsidR="0095453E" w:rsidRP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7 — RÉSILIATION </w:t>
      </w:r>
    </w:p>
    <w:p w14:paraId="087BAA86" w14:textId="749CD17C" w:rsidR="0095453E" w:rsidRDefault="0095453E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Chacune des parties pourra résilier la convention, de plein droit, à tout moment et sans préavis, au cas où l’autre partie manquerait gravement à ses obligations telles que définies ci-avant. Cette résiliation devra être précédée d’une mise en demeure par lettre recommandée restée sans effet </w:t>
      </w:r>
      <w:r w:rsidRPr="00D07AC5">
        <w:rPr>
          <w:rFonts w:asciiTheme="minorHAnsi" w:hAnsiTheme="minorHAnsi"/>
          <w:color w:val="auto"/>
          <w:sz w:val="20"/>
          <w:szCs w:val="20"/>
          <w:highlight w:val="yellow"/>
        </w:rPr>
        <w:t>durant [XX] jours calendaires.</w:t>
      </w:r>
      <w:r w:rsidRPr="0095453E">
        <w:rPr>
          <w:rFonts w:asciiTheme="minorHAnsi" w:hAnsiTheme="minorHAnsi"/>
          <w:color w:val="auto"/>
          <w:sz w:val="20"/>
          <w:szCs w:val="20"/>
        </w:rPr>
        <w:t xml:space="preserve"> </w:t>
      </w:r>
    </w:p>
    <w:p w14:paraId="3F1D7BCE" w14:textId="77777777" w:rsidR="00D07AC5" w:rsidRPr="0095453E" w:rsidRDefault="00D07AC5" w:rsidP="00D07AC5">
      <w:pPr>
        <w:pStyle w:val="Default"/>
        <w:jc w:val="both"/>
        <w:rPr>
          <w:rFonts w:asciiTheme="minorHAnsi" w:hAnsiTheme="minorHAnsi"/>
          <w:color w:val="auto"/>
          <w:sz w:val="20"/>
          <w:szCs w:val="20"/>
        </w:rPr>
      </w:pPr>
    </w:p>
    <w:p w14:paraId="0B498B6F" w14:textId="77777777" w:rsidR="0095453E" w:rsidRP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8 — CONFIDENTIALITÉ </w:t>
      </w:r>
    </w:p>
    <w:p w14:paraId="1F76D002" w14:textId="43000D89" w:rsid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Chacune des parties s’engage à considérer les dispositions de la présente convention comme étant confidentielles et à ne pas les communiquer à des tiers sans l’accord exprès et écrit de l’autre partie. </w:t>
      </w:r>
    </w:p>
    <w:p w14:paraId="74141E21" w14:textId="77777777" w:rsidR="00D07AC5" w:rsidRPr="0095453E" w:rsidRDefault="00D07AC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2C16966C" w14:textId="77777777" w:rsidR="0095453E" w:rsidRP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b/>
          <w:bCs/>
          <w:color w:val="auto"/>
          <w:sz w:val="20"/>
          <w:szCs w:val="20"/>
        </w:rPr>
        <w:t xml:space="preserve">ARTICLE 9 — LITIGES </w:t>
      </w:r>
    </w:p>
    <w:p w14:paraId="799581D3" w14:textId="7C15B0CC" w:rsid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Les deux parties s’engagent à régler à l’amiable tout différend éventuel qui pourrait résulter de la présente convention. Si le litige venait à persister, il </w:t>
      </w:r>
      <w:proofErr w:type="gramStart"/>
      <w:r w:rsidRPr="0095453E">
        <w:rPr>
          <w:rFonts w:asciiTheme="minorHAnsi" w:hAnsiTheme="minorHAnsi"/>
          <w:color w:val="auto"/>
          <w:sz w:val="20"/>
          <w:szCs w:val="20"/>
        </w:rPr>
        <w:t>sera</w:t>
      </w:r>
      <w:proofErr w:type="gramEnd"/>
      <w:r w:rsidRPr="0095453E">
        <w:rPr>
          <w:rFonts w:asciiTheme="minorHAnsi" w:hAnsiTheme="minorHAnsi"/>
          <w:color w:val="auto"/>
          <w:sz w:val="20"/>
          <w:szCs w:val="20"/>
        </w:rPr>
        <w:t xml:space="preserve"> porté devant le Conseil d’Administration de la CNJE qui sera alors seule entité décisionnaire. </w:t>
      </w:r>
    </w:p>
    <w:p w14:paraId="672C8BAD" w14:textId="0456CE92" w:rsidR="00341CB5" w:rsidRDefault="00341CB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113F70E3" w14:textId="77777777" w:rsidR="00341CB5" w:rsidRDefault="00341CB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2489AB27" w14:textId="77777777" w:rsidR="00D07AC5" w:rsidRPr="0095453E" w:rsidRDefault="00D07AC5" w:rsidP="0095453E">
      <w:pPr>
        <w:pStyle w:val="Default"/>
        <w:rPr>
          <w:rFonts w:asciiTheme="minorHAnsi" w:hAnsiTheme="minorHAnsi"/>
          <w:color w:val="auto"/>
          <w:sz w:val="20"/>
          <w:szCs w:val="20"/>
        </w:rPr>
      </w:pPr>
    </w:p>
    <w:p w14:paraId="77A27EA0" w14:textId="0C11EE81" w:rsidR="0095453E" w:rsidRDefault="0095453E" w:rsidP="0095453E">
      <w:pPr>
        <w:pStyle w:val="Default"/>
        <w:rPr>
          <w:rFonts w:asciiTheme="minorHAnsi" w:hAnsiTheme="minorHAnsi"/>
          <w:color w:val="auto"/>
          <w:sz w:val="20"/>
          <w:szCs w:val="20"/>
          <w:highlight w:val="yellow"/>
        </w:rPr>
      </w:pPr>
      <w:r w:rsidRPr="0095453E">
        <w:rPr>
          <w:rFonts w:asciiTheme="minorHAnsi" w:hAnsiTheme="minorHAnsi"/>
          <w:color w:val="auto"/>
          <w:sz w:val="20"/>
          <w:szCs w:val="20"/>
        </w:rPr>
        <w:t xml:space="preserve">FAIT À </w:t>
      </w:r>
      <w:r w:rsidRPr="00D07AC5">
        <w:rPr>
          <w:rFonts w:asciiTheme="minorHAnsi" w:hAnsiTheme="minorHAnsi"/>
          <w:color w:val="auto"/>
          <w:sz w:val="20"/>
          <w:szCs w:val="20"/>
          <w:highlight w:val="yellow"/>
        </w:rPr>
        <w:t xml:space="preserve">[VILLE] LE [DATE] EN DEUX EXEMPLAIRES ORIGINAUX </w:t>
      </w:r>
    </w:p>
    <w:p w14:paraId="26F77653" w14:textId="77777777" w:rsidR="00341CB5" w:rsidRPr="00D07AC5" w:rsidRDefault="00341CB5" w:rsidP="0095453E">
      <w:pPr>
        <w:pStyle w:val="Default"/>
        <w:rPr>
          <w:rFonts w:asciiTheme="minorHAnsi" w:hAnsiTheme="minorHAnsi"/>
          <w:color w:val="auto"/>
          <w:sz w:val="20"/>
          <w:szCs w:val="20"/>
          <w:highlight w:val="yellow"/>
        </w:rPr>
      </w:pPr>
    </w:p>
    <w:p w14:paraId="393E0466" w14:textId="77777777" w:rsidR="00341CB5" w:rsidRDefault="0095453E" w:rsidP="0095453E">
      <w:pPr>
        <w:spacing w:before="0" w:after="0" w:line="240" w:lineRule="auto"/>
        <w:jc w:val="left"/>
        <w:rPr>
          <w:color w:val="auto"/>
          <w:sz w:val="20"/>
          <w:szCs w:val="20"/>
          <w:highlight w:val="yellow"/>
        </w:rPr>
      </w:pPr>
      <w:r w:rsidRPr="00D07AC5">
        <w:rPr>
          <w:color w:val="auto"/>
          <w:sz w:val="20"/>
          <w:szCs w:val="20"/>
          <w:highlight w:val="yellow"/>
        </w:rPr>
        <w:t xml:space="preserve">[Nom de la Junior 1] </w:t>
      </w:r>
    </w:p>
    <w:p w14:paraId="54449CDE" w14:textId="7AE78BE4" w:rsidR="00341CB5" w:rsidRDefault="00341CB5" w:rsidP="0095453E">
      <w:pPr>
        <w:spacing w:before="0" w:after="0" w:line="240" w:lineRule="auto"/>
        <w:jc w:val="left"/>
        <w:rPr>
          <w:color w:val="auto"/>
          <w:sz w:val="20"/>
          <w:szCs w:val="20"/>
          <w:highlight w:val="yellow"/>
        </w:rPr>
      </w:pPr>
      <w:r>
        <w:rPr>
          <w:color w:val="auto"/>
          <w:sz w:val="20"/>
          <w:szCs w:val="20"/>
          <w:highlight w:val="yellow"/>
        </w:rPr>
        <w:t>Signature</w:t>
      </w:r>
    </w:p>
    <w:p w14:paraId="18C87E53" w14:textId="77777777" w:rsidR="00341CB5" w:rsidRDefault="00341CB5" w:rsidP="0095453E">
      <w:pPr>
        <w:spacing w:before="0" w:after="0" w:line="240" w:lineRule="auto"/>
        <w:jc w:val="left"/>
        <w:rPr>
          <w:color w:val="auto"/>
          <w:sz w:val="20"/>
          <w:szCs w:val="20"/>
          <w:highlight w:val="yellow"/>
        </w:rPr>
      </w:pPr>
    </w:p>
    <w:p w14:paraId="3EDC9F73" w14:textId="77777777" w:rsidR="00341CB5" w:rsidRDefault="00341CB5" w:rsidP="0095453E">
      <w:pPr>
        <w:spacing w:before="0" w:after="0" w:line="240" w:lineRule="auto"/>
        <w:jc w:val="left"/>
        <w:rPr>
          <w:color w:val="auto"/>
          <w:sz w:val="20"/>
          <w:szCs w:val="20"/>
          <w:highlight w:val="yellow"/>
        </w:rPr>
      </w:pPr>
    </w:p>
    <w:p w14:paraId="69254242" w14:textId="237A4F7F" w:rsidR="005D5466" w:rsidRDefault="0095453E" w:rsidP="0095453E">
      <w:pPr>
        <w:spacing w:before="0" w:after="0" w:line="240" w:lineRule="auto"/>
        <w:jc w:val="left"/>
        <w:rPr>
          <w:color w:val="auto"/>
          <w:sz w:val="20"/>
          <w:szCs w:val="20"/>
        </w:rPr>
      </w:pPr>
      <w:r w:rsidRPr="00D07AC5">
        <w:rPr>
          <w:color w:val="auto"/>
          <w:sz w:val="20"/>
          <w:szCs w:val="20"/>
          <w:highlight w:val="yellow"/>
        </w:rPr>
        <w:t>[Nom de la Junior 2]</w:t>
      </w:r>
      <w:bookmarkStart w:id="0" w:name="_GoBack"/>
      <w:bookmarkEnd w:id="0"/>
    </w:p>
    <w:p w14:paraId="26488611" w14:textId="411D73FB" w:rsidR="00341CB5" w:rsidRPr="0095453E" w:rsidRDefault="00341CB5" w:rsidP="0095453E">
      <w:pPr>
        <w:spacing w:before="0" w:after="0" w:line="240" w:lineRule="auto"/>
        <w:jc w:val="left"/>
      </w:pPr>
      <w:r w:rsidRPr="00341CB5">
        <w:rPr>
          <w:color w:val="auto"/>
          <w:sz w:val="20"/>
          <w:szCs w:val="20"/>
          <w:highlight w:val="yellow"/>
        </w:rPr>
        <w:t>Signature</w:t>
      </w:r>
    </w:p>
    <w:p w14:paraId="51C73FBA" w14:textId="77777777" w:rsidR="005D5466" w:rsidRDefault="005D5466" w:rsidP="005D5466"/>
    <w:p w14:paraId="17194A2A" w14:textId="77777777" w:rsidR="005D5466" w:rsidRPr="005D5466" w:rsidRDefault="005D5466" w:rsidP="005D5466"/>
    <w:sectPr w:rsidR="005D5466" w:rsidRPr="005D5466" w:rsidSect="00645D38"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560" w:right="1417" w:bottom="1134" w:left="1417" w:header="708" w:footer="9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209E0" w16cex:dateUtc="2020-04-03T17:15:00Z"/>
  <w16cex:commentExtensible w16cex:durableId="22320A7E" w16cex:dateUtc="2020-04-03T17:18:00Z"/>
  <w16cex:commentExtensible w16cex:durableId="22320B4A" w16cex:dateUtc="2020-04-03T17:21:00Z"/>
  <w16cex:commentExtensible w16cex:durableId="22320B93" w16cex:dateUtc="2020-04-03T17:22:00Z"/>
  <w16cex:commentExtensible w16cex:durableId="22320C54" w16cex:dateUtc="2020-04-03T17:2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B41A6" w14:textId="77777777" w:rsidR="00C07195" w:rsidRDefault="00C07195" w:rsidP="00704E4F">
      <w:r>
        <w:separator/>
      </w:r>
    </w:p>
    <w:p w14:paraId="7D0248FB" w14:textId="77777777" w:rsidR="00C07195" w:rsidRDefault="00C07195" w:rsidP="00704E4F"/>
    <w:p w14:paraId="5BB6B08E" w14:textId="77777777" w:rsidR="00C07195" w:rsidRDefault="00C07195" w:rsidP="00704E4F"/>
    <w:p w14:paraId="0AA01CAB" w14:textId="77777777" w:rsidR="00C07195" w:rsidRDefault="00C07195" w:rsidP="00704E4F"/>
  </w:endnote>
  <w:endnote w:type="continuationSeparator" w:id="0">
    <w:p w14:paraId="18F4C00F" w14:textId="77777777" w:rsidR="00C07195" w:rsidRDefault="00C07195" w:rsidP="00704E4F">
      <w:r>
        <w:continuationSeparator/>
      </w:r>
    </w:p>
    <w:p w14:paraId="0078B926" w14:textId="77777777" w:rsidR="00C07195" w:rsidRDefault="00C07195" w:rsidP="00704E4F"/>
    <w:p w14:paraId="32639509" w14:textId="77777777" w:rsidR="00C07195" w:rsidRDefault="00C07195" w:rsidP="00704E4F"/>
    <w:p w14:paraId="315956E2" w14:textId="77777777" w:rsidR="00C07195" w:rsidRDefault="00C07195" w:rsidP="00704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ee">
    <w:panose1 w:val="02000503000000020004"/>
    <w:charset w:val="00"/>
    <w:family w:val="auto"/>
    <w:pitch w:val="variable"/>
    <w:sig w:usb0="A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ee Regular">
    <w:altName w:val="Bree"/>
    <w:panose1 w:val="00000000000000000000"/>
    <w:charset w:val="4D"/>
    <w:family w:val="auto"/>
    <w:notTrueType/>
    <w:pitch w:val="variable"/>
    <w:sig w:usb0="A00000AF" w:usb1="5000205B" w:usb2="00000000" w:usb3="00000000" w:csb0="0000009B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 New Roman (Corps CS)">
    <w:altName w:val="Times New Roman"/>
    <w:charset w:val="00"/>
    <w:family w:val="roman"/>
    <w:pitch w:val="default"/>
  </w:font>
  <w:font w:name="DIN-Medium">
    <w:altName w:val="DI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84937263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9EF7AA9" w14:textId="77777777" w:rsidR="009C7401" w:rsidRDefault="009C7401" w:rsidP="009123E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3418886" w14:textId="77777777" w:rsidR="009C7401" w:rsidRDefault="009C7401" w:rsidP="00EB68CB">
    <w:pPr>
      <w:pStyle w:val="Pieddepage"/>
      <w:ind w:right="360"/>
      <w:rPr>
        <w:rStyle w:val="Numrodepage"/>
      </w:rPr>
    </w:pPr>
  </w:p>
  <w:p w14:paraId="141F626F" w14:textId="77777777" w:rsidR="009C7401" w:rsidRDefault="009C7401" w:rsidP="00704E4F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310096E" w14:textId="77777777" w:rsidR="009C7401" w:rsidRDefault="009C7401" w:rsidP="00704E4F">
    <w:pPr>
      <w:pStyle w:val="Pieddepage"/>
    </w:pPr>
  </w:p>
  <w:p w14:paraId="694670EA" w14:textId="77777777" w:rsidR="009C7401" w:rsidRDefault="009C7401" w:rsidP="00704E4F"/>
  <w:p w14:paraId="4E66A470" w14:textId="77777777" w:rsidR="009C7401" w:rsidRDefault="009C7401" w:rsidP="00704E4F"/>
  <w:p w14:paraId="52BF37F3" w14:textId="77777777" w:rsidR="009C7401" w:rsidRDefault="009C7401" w:rsidP="00704E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AE3CA" w14:textId="468F8C9B" w:rsidR="009C7401" w:rsidRPr="00771815" w:rsidRDefault="009C7401" w:rsidP="00EB68CB">
    <w:pPr>
      <w:pStyle w:val="Pieddepage"/>
      <w:ind w:right="360"/>
      <w:rPr>
        <w:sz w:val="4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908A13C" wp14:editId="4157CAE5">
          <wp:simplePos x="0" y="0"/>
          <wp:positionH relativeFrom="margin">
            <wp:posOffset>4347210</wp:posOffset>
          </wp:positionH>
          <wp:positionV relativeFrom="paragraph">
            <wp:posOffset>-1440815</wp:posOffset>
          </wp:positionV>
          <wp:extent cx="2289810" cy="1982470"/>
          <wp:effectExtent l="0" t="0" r="0" b="0"/>
          <wp:wrapNone/>
          <wp:docPr id="14" name="Image 14" descr="/Users/antoninpedotti/Desktop/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toninpedotti/Desktop/Elem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9810" cy="198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697539" w14:textId="77777777" w:rsidR="009C7401" w:rsidRDefault="009C7401" w:rsidP="00341CB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A0763" w14:textId="77777777" w:rsidR="00C07195" w:rsidRDefault="00C07195" w:rsidP="00704E4F">
      <w:r>
        <w:separator/>
      </w:r>
    </w:p>
    <w:p w14:paraId="381A2B85" w14:textId="77777777" w:rsidR="00C07195" w:rsidRDefault="00C07195" w:rsidP="00704E4F"/>
    <w:p w14:paraId="5F045CE4" w14:textId="77777777" w:rsidR="00C07195" w:rsidRDefault="00C07195" w:rsidP="00704E4F"/>
    <w:p w14:paraId="456C6CEC" w14:textId="77777777" w:rsidR="00C07195" w:rsidRDefault="00C07195" w:rsidP="00704E4F"/>
  </w:footnote>
  <w:footnote w:type="continuationSeparator" w:id="0">
    <w:p w14:paraId="43FB939A" w14:textId="77777777" w:rsidR="00C07195" w:rsidRDefault="00C07195" w:rsidP="00704E4F">
      <w:r>
        <w:continuationSeparator/>
      </w:r>
    </w:p>
    <w:p w14:paraId="255A5CE1" w14:textId="77777777" w:rsidR="00C07195" w:rsidRDefault="00C07195" w:rsidP="00704E4F"/>
    <w:p w14:paraId="16A9E6BA" w14:textId="77777777" w:rsidR="00C07195" w:rsidRDefault="00C07195" w:rsidP="00704E4F"/>
    <w:p w14:paraId="0F052FE3" w14:textId="77777777" w:rsidR="00C07195" w:rsidRDefault="00C07195" w:rsidP="00704E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1C0F1" w14:textId="77777777" w:rsidR="009C7401" w:rsidRDefault="009C7401" w:rsidP="00704E4F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BF3CFBD" wp14:editId="4223300E">
          <wp:simplePos x="0" y="0"/>
          <wp:positionH relativeFrom="column">
            <wp:posOffset>-772795</wp:posOffset>
          </wp:positionH>
          <wp:positionV relativeFrom="paragraph">
            <wp:posOffset>-281305</wp:posOffset>
          </wp:positionV>
          <wp:extent cx="850900" cy="763905"/>
          <wp:effectExtent l="0" t="0" r="12700" b="0"/>
          <wp:wrapNone/>
          <wp:docPr id="13" name="Image 13" descr="Serveur_Planete:SUIVI DE DOSSIER:CNJE:Logotype:Version Finale:Logotype JE:JE_logo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eur_Planete:SUIVI DE DOSSIER:CNJE:Logotype:Version Finale:Logotype JE:JE_logo_R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7639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F8C88" w14:textId="2A640FB4" w:rsidR="009C7401" w:rsidRDefault="00341CB5" w:rsidP="00704E4F">
    <w:pPr>
      <w:pStyle w:val="En-tte"/>
    </w:pPr>
    <w:r w:rsidRPr="00B81D38">
      <w:rPr>
        <w:noProof/>
      </w:rPr>
      <w:drawing>
        <wp:anchor distT="0" distB="0" distL="114300" distR="114300" simplePos="0" relativeHeight="251667456" behindDoc="0" locked="0" layoutInCell="1" allowOverlap="1" wp14:anchorId="5BBB2808" wp14:editId="1ABCDC07">
          <wp:simplePos x="0" y="0"/>
          <wp:positionH relativeFrom="column">
            <wp:posOffset>-807720</wp:posOffset>
          </wp:positionH>
          <wp:positionV relativeFrom="paragraph">
            <wp:posOffset>-381635</wp:posOffset>
          </wp:positionV>
          <wp:extent cx="960120" cy="861695"/>
          <wp:effectExtent l="0" t="0" r="0" b="0"/>
          <wp:wrapTight wrapText="bothSides">
            <wp:wrapPolygon edited="0">
              <wp:start x="0" y="0"/>
              <wp:lineTo x="0" y="21011"/>
              <wp:lineTo x="21000" y="21011"/>
              <wp:lineTo x="21000" y="0"/>
              <wp:lineTo x="0" y="0"/>
            </wp:wrapPolygon>
          </wp:wrapTight>
          <wp:docPr id="1" name="Image 1" descr="Serveur_Planete:SUIVI DE DOSSIER:CNJE:Logotype:Version Finale:Logotype JE:JE_logo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eur_Planete:SUIVI DE DOSSIER:CNJE:Logotype:Version Finale:Logotype JE:JE_logo_R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8616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7401">
      <w:rPr>
        <w:noProof/>
      </w:rPr>
      <w:drawing>
        <wp:anchor distT="0" distB="0" distL="114300" distR="114300" simplePos="0" relativeHeight="251665408" behindDoc="1" locked="0" layoutInCell="1" allowOverlap="1" wp14:anchorId="3A2829F9" wp14:editId="31DF07F4">
          <wp:simplePos x="0" y="0"/>
          <wp:positionH relativeFrom="margin">
            <wp:posOffset>4521200</wp:posOffset>
          </wp:positionH>
          <wp:positionV relativeFrom="paragraph">
            <wp:posOffset>-327660</wp:posOffset>
          </wp:positionV>
          <wp:extent cx="2289810" cy="1982470"/>
          <wp:effectExtent l="0" t="0" r="0" b="0"/>
          <wp:wrapNone/>
          <wp:docPr id="16" name="Image 16" descr="/Users/antoninpedotti/Desktop/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toninpedotti/Desktop/Elemen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B36F9FA"/>
    <w:lvl w:ilvl="0">
      <w:start w:val="1"/>
      <w:numFmt w:val="bullet"/>
      <w:pStyle w:val="Listepuces3"/>
      <w:lvlText w:val=""/>
      <w:lvlJc w:val="left"/>
      <w:pPr>
        <w:ind w:left="2749" w:hanging="360"/>
      </w:pPr>
      <w:rPr>
        <w:rFonts w:ascii="Wingdings" w:hAnsi="Wingdings" w:hint="default"/>
        <w:color w:val="003C50"/>
      </w:rPr>
    </w:lvl>
  </w:abstractNum>
  <w:abstractNum w:abstractNumId="1" w15:restartNumberingAfterBreak="0">
    <w:nsid w:val="FFFFFF83"/>
    <w:multiLevelType w:val="singleLevel"/>
    <w:tmpl w:val="72F206DA"/>
    <w:lvl w:ilvl="0">
      <w:start w:val="1"/>
      <w:numFmt w:val="bullet"/>
      <w:pStyle w:val="Listepuces2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495052"/>
      </w:rPr>
    </w:lvl>
  </w:abstractNum>
  <w:abstractNum w:abstractNumId="2" w15:restartNumberingAfterBreak="0">
    <w:nsid w:val="FFFFFF89"/>
    <w:multiLevelType w:val="singleLevel"/>
    <w:tmpl w:val="009839FE"/>
    <w:lvl w:ilvl="0">
      <w:start w:val="1"/>
      <w:numFmt w:val="bullet"/>
      <w:pStyle w:val="Listepuces"/>
      <w:lvlText w:val=""/>
      <w:lvlJc w:val="left"/>
      <w:pPr>
        <w:tabs>
          <w:tab w:val="num" w:pos="425"/>
        </w:tabs>
        <w:ind w:left="851" w:hanging="142"/>
      </w:pPr>
      <w:rPr>
        <w:rFonts w:ascii="Symbol" w:hAnsi="Symbol" w:hint="default"/>
        <w:color w:val="BA1449"/>
      </w:rPr>
    </w:lvl>
  </w:abstractNum>
  <w:abstractNum w:abstractNumId="3" w15:restartNumberingAfterBreak="0">
    <w:nsid w:val="01FF3B03"/>
    <w:multiLevelType w:val="hybridMultilevel"/>
    <w:tmpl w:val="02B415E8"/>
    <w:lvl w:ilvl="0" w:tplc="D958C344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04D4D"/>
    <w:multiLevelType w:val="hybridMultilevel"/>
    <w:tmpl w:val="610099EC"/>
    <w:lvl w:ilvl="0" w:tplc="1D7C6746">
      <w:start w:val="2"/>
      <w:numFmt w:val="bullet"/>
      <w:lvlText w:val="-"/>
      <w:lvlJc w:val="left"/>
      <w:pPr>
        <w:ind w:left="720" w:hanging="360"/>
      </w:pPr>
      <w:rPr>
        <w:rFonts w:ascii="DIN-Regular" w:eastAsiaTheme="minorEastAsia" w:hAnsi="DIN-Regula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31719"/>
    <w:multiLevelType w:val="hybridMultilevel"/>
    <w:tmpl w:val="8EBC6A6A"/>
    <w:lvl w:ilvl="0" w:tplc="BF302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8D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B65E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3836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6C8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62D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C01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C841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2888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63E3D"/>
    <w:multiLevelType w:val="multilevel"/>
    <w:tmpl w:val="89FCEEAC"/>
    <w:lvl w:ilvl="0">
      <w:start w:val="1"/>
      <w:numFmt w:val="upperRoman"/>
      <w:lvlText w:val="%1."/>
      <w:lvlJc w:val="left"/>
      <w:pPr>
        <w:tabs>
          <w:tab w:val="num" w:pos="7654"/>
        </w:tabs>
        <w:ind w:left="722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2."/>
      <w:lvlJc w:val="left"/>
      <w:pPr>
        <w:tabs>
          <w:tab w:val="num" w:pos="851"/>
        </w:tabs>
        <w:ind w:left="425" w:firstLine="0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3">
      <w:start w:val="1"/>
      <w:numFmt w:val="lowerRoman"/>
      <w:pStyle w:val="Titre4"/>
      <w:lvlText w:val="%4."/>
      <w:lvlJc w:val="left"/>
      <w:pPr>
        <w:tabs>
          <w:tab w:val="num" w:pos="1276"/>
        </w:tabs>
        <w:ind w:left="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6793CDF"/>
    <w:multiLevelType w:val="hybridMultilevel"/>
    <w:tmpl w:val="90C8B0F0"/>
    <w:lvl w:ilvl="0" w:tplc="1646CD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4D744F"/>
    <w:multiLevelType w:val="hybridMultilevel"/>
    <w:tmpl w:val="6224973A"/>
    <w:lvl w:ilvl="0" w:tplc="4942FA58">
      <w:start w:val="1"/>
      <w:numFmt w:val="bullet"/>
      <w:lvlText w:val="-"/>
      <w:lvlJc w:val="left"/>
      <w:pPr>
        <w:ind w:left="720" w:hanging="360"/>
      </w:pPr>
      <w:rPr>
        <w:rFonts w:ascii="DIN" w:eastAsiaTheme="minorEastAsia" w:hAnsi="DI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05B1"/>
    <w:multiLevelType w:val="hybridMultilevel"/>
    <w:tmpl w:val="71D0A95A"/>
    <w:lvl w:ilvl="0" w:tplc="060EBE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F433A7"/>
    <w:multiLevelType w:val="hybridMultilevel"/>
    <w:tmpl w:val="5F909C42"/>
    <w:lvl w:ilvl="0" w:tplc="FF7A8B74">
      <w:start w:val="1"/>
      <w:numFmt w:val="decimal"/>
      <w:lvlText w:val="%1."/>
      <w:lvlJc w:val="left"/>
      <w:pPr>
        <w:ind w:left="786" w:hanging="360"/>
      </w:pPr>
      <w:rPr>
        <w:rFonts w:ascii="DIN" w:hAnsi="DIN" w:hint="default"/>
        <w:b/>
        <w:i w:val="0"/>
        <w:color w:val="BA1449" w:themeColor="accent1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D84F84"/>
    <w:multiLevelType w:val="hybridMultilevel"/>
    <w:tmpl w:val="55FC29D6"/>
    <w:lvl w:ilvl="0" w:tplc="60BEBA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BA1449" w:themeColor="accent1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8A6D6E"/>
    <w:multiLevelType w:val="hybridMultilevel"/>
    <w:tmpl w:val="63C4D024"/>
    <w:lvl w:ilvl="0" w:tplc="FF7A8B74">
      <w:start w:val="1"/>
      <w:numFmt w:val="decimal"/>
      <w:lvlText w:val="%1."/>
      <w:lvlJc w:val="left"/>
      <w:pPr>
        <w:ind w:left="720" w:hanging="360"/>
      </w:pPr>
      <w:rPr>
        <w:rFonts w:ascii="DIN" w:hAnsi="DIN" w:hint="default"/>
        <w:b/>
        <w:i w:val="0"/>
        <w:color w:val="BA1449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B424A"/>
    <w:multiLevelType w:val="hybridMultilevel"/>
    <w:tmpl w:val="90C8B0F0"/>
    <w:lvl w:ilvl="0" w:tplc="1646CD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DB0EB2"/>
    <w:multiLevelType w:val="hybridMultilevel"/>
    <w:tmpl w:val="90C8B0F0"/>
    <w:lvl w:ilvl="0" w:tplc="1646CD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4DE04A2"/>
    <w:multiLevelType w:val="hybridMultilevel"/>
    <w:tmpl w:val="103E6ED8"/>
    <w:lvl w:ilvl="0" w:tplc="41FA83A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347F4"/>
    <w:multiLevelType w:val="hybridMultilevel"/>
    <w:tmpl w:val="90C8B0F0"/>
    <w:lvl w:ilvl="0" w:tplc="1646CD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6"/>
  </w:num>
  <w:num w:numId="7">
    <w:abstractNumId w:val="13"/>
  </w:num>
  <w:num w:numId="8">
    <w:abstractNumId w:val="14"/>
  </w:num>
  <w:num w:numId="9">
    <w:abstractNumId w:val="4"/>
  </w:num>
  <w:num w:numId="10">
    <w:abstractNumId w:val="10"/>
  </w:num>
  <w:num w:numId="11">
    <w:abstractNumId w:val="11"/>
  </w:num>
  <w:num w:numId="12">
    <w:abstractNumId w:val="12"/>
  </w:num>
  <w:num w:numId="13">
    <w:abstractNumId w:val="8"/>
  </w:num>
  <w:num w:numId="14">
    <w:abstractNumId w:val="5"/>
  </w:num>
  <w:num w:numId="15">
    <w:abstractNumId w:val="3"/>
  </w:num>
  <w:num w:numId="16">
    <w:abstractNumId w:val="6"/>
  </w:num>
  <w:num w:numId="17">
    <w:abstractNumId w:val="9"/>
  </w:num>
  <w:num w:numId="1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EE5"/>
    <w:rsid w:val="00004053"/>
    <w:rsid w:val="00004504"/>
    <w:rsid w:val="00004805"/>
    <w:rsid w:val="00006562"/>
    <w:rsid w:val="00007D0E"/>
    <w:rsid w:val="00010708"/>
    <w:rsid w:val="00010FAF"/>
    <w:rsid w:val="00011AFA"/>
    <w:rsid w:val="00017EA2"/>
    <w:rsid w:val="00022D29"/>
    <w:rsid w:val="00023BF8"/>
    <w:rsid w:val="0002415A"/>
    <w:rsid w:val="0002687D"/>
    <w:rsid w:val="00033571"/>
    <w:rsid w:val="00037449"/>
    <w:rsid w:val="000406F1"/>
    <w:rsid w:val="00045776"/>
    <w:rsid w:val="00045ECD"/>
    <w:rsid w:val="000479C9"/>
    <w:rsid w:val="00052067"/>
    <w:rsid w:val="0005537E"/>
    <w:rsid w:val="000568D8"/>
    <w:rsid w:val="00056A6A"/>
    <w:rsid w:val="00056DED"/>
    <w:rsid w:val="00064012"/>
    <w:rsid w:val="00066B7D"/>
    <w:rsid w:val="0007063A"/>
    <w:rsid w:val="00072018"/>
    <w:rsid w:val="0007342A"/>
    <w:rsid w:val="00080612"/>
    <w:rsid w:val="00081868"/>
    <w:rsid w:val="00082A78"/>
    <w:rsid w:val="00086DF1"/>
    <w:rsid w:val="00091D22"/>
    <w:rsid w:val="00097FE0"/>
    <w:rsid w:val="000A75F0"/>
    <w:rsid w:val="000B0D27"/>
    <w:rsid w:val="000B5354"/>
    <w:rsid w:val="000B5995"/>
    <w:rsid w:val="000B64C9"/>
    <w:rsid w:val="000B6C08"/>
    <w:rsid w:val="000B728C"/>
    <w:rsid w:val="000C0EDD"/>
    <w:rsid w:val="000C1296"/>
    <w:rsid w:val="000C6C32"/>
    <w:rsid w:val="000D2DE7"/>
    <w:rsid w:val="000D3131"/>
    <w:rsid w:val="000D4F68"/>
    <w:rsid w:val="000E028A"/>
    <w:rsid w:val="000E02C4"/>
    <w:rsid w:val="000E13ED"/>
    <w:rsid w:val="000E227C"/>
    <w:rsid w:val="000F0D55"/>
    <w:rsid w:val="000F5337"/>
    <w:rsid w:val="000F5FC8"/>
    <w:rsid w:val="000F7AD1"/>
    <w:rsid w:val="00100807"/>
    <w:rsid w:val="00102263"/>
    <w:rsid w:val="0010272C"/>
    <w:rsid w:val="00104494"/>
    <w:rsid w:val="00110DD0"/>
    <w:rsid w:val="00117DF5"/>
    <w:rsid w:val="00124587"/>
    <w:rsid w:val="001261B1"/>
    <w:rsid w:val="001269F7"/>
    <w:rsid w:val="0013239E"/>
    <w:rsid w:val="00136CFE"/>
    <w:rsid w:val="001372A0"/>
    <w:rsid w:val="00142632"/>
    <w:rsid w:val="00144476"/>
    <w:rsid w:val="00145122"/>
    <w:rsid w:val="00145514"/>
    <w:rsid w:val="0014625C"/>
    <w:rsid w:val="00147006"/>
    <w:rsid w:val="00154532"/>
    <w:rsid w:val="00155753"/>
    <w:rsid w:val="00157E21"/>
    <w:rsid w:val="0016051D"/>
    <w:rsid w:val="001716E8"/>
    <w:rsid w:val="00171CF3"/>
    <w:rsid w:val="00175C79"/>
    <w:rsid w:val="001761CC"/>
    <w:rsid w:val="00177A09"/>
    <w:rsid w:val="00180593"/>
    <w:rsid w:val="00190332"/>
    <w:rsid w:val="00191FCC"/>
    <w:rsid w:val="001961A4"/>
    <w:rsid w:val="00197BC3"/>
    <w:rsid w:val="001A0BBF"/>
    <w:rsid w:val="001A5D17"/>
    <w:rsid w:val="001A7A67"/>
    <w:rsid w:val="001B15AB"/>
    <w:rsid w:val="001B2182"/>
    <w:rsid w:val="001B35AC"/>
    <w:rsid w:val="001C14FB"/>
    <w:rsid w:val="001C6FB2"/>
    <w:rsid w:val="001D29E1"/>
    <w:rsid w:val="001E031B"/>
    <w:rsid w:val="001E6A0C"/>
    <w:rsid w:val="001F2B4A"/>
    <w:rsid w:val="001F66EC"/>
    <w:rsid w:val="00204422"/>
    <w:rsid w:val="002046CB"/>
    <w:rsid w:val="00206DAE"/>
    <w:rsid w:val="00216231"/>
    <w:rsid w:val="0022054F"/>
    <w:rsid w:val="00222536"/>
    <w:rsid w:val="002229B3"/>
    <w:rsid w:val="0022561B"/>
    <w:rsid w:val="00226AEE"/>
    <w:rsid w:val="002353FE"/>
    <w:rsid w:val="0023577C"/>
    <w:rsid w:val="00240336"/>
    <w:rsid w:val="00241D2F"/>
    <w:rsid w:val="00245655"/>
    <w:rsid w:val="002612B1"/>
    <w:rsid w:val="002636B7"/>
    <w:rsid w:val="00264174"/>
    <w:rsid w:val="002705A4"/>
    <w:rsid w:val="002731EC"/>
    <w:rsid w:val="00281B97"/>
    <w:rsid w:val="00281CCD"/>
    <w:rsid w:val="00285409"/>
    <w:rsid w:val="00291B38"/>
    <w:rsid w:val="00293DAB"/>
    <w:rsid w:val="00294D2F"/>
    <w:rsid w:val="002A178E"/>
    <w:rsid w:val="002A43B3"/>
    <w:rsid w:val="002A695F"/>
    <w:rsid w:val="002B258E"/>
    <w:rsid w:val="002C058F"/>
    <w:rsid w:val="002C2236"/>
    <w:rsid w:val="002C487F"/>
    <w:rsid w:val="002D28E8"/>
    <w:rsid w:val="002D44F3"/>
    <w:rsid w:val="002E117B"/>
    <w:rsid w:val="002E2B2B"/>
    <w:rsid w:val="002E6B76"/>
    <w:rsid w:val="002F486C"/>
    <w:rsid w:val="002F4D0C"/>
    <w:rsid w:val="00300117"/>
    <w:rsid w:val="0030146B"/>
    <w:rsid w:val="00302881"/>
    <w:rsid w:val="00304C2C"/>
    <w:rsid w:val="00306E54"/>
    <w:rsid w:val="00315CB5"/>
    <w:rsid w:val="0031687F"/>
    <w:rsid w:val="00321DA4"/>
    <w:rsid w:val="003247BB"/>
    <w:rsid w:val="00324DCB"/>
    <w:rsid w:val="003331B0"/>
    <w:rsid w:val="003341C8"/>
    <w:rsid w:val="00334F18"/>
    <w:rsid w:val="003400A1"/>
    <w:rsid w:val="00341CB5"/>
    <w:rsid w:val="003430D6"/>
    <w:rsid w:val="00344135"/>
    <w:rsid w:val="00350F7D"/>
    <w:rsid w:val="0035228C"/>
    <w:rsid w:val="0035742F"/>
    <w:rsid w:val="0036042E"/>
    <w:rsid w:val="00362397"/>
    <w:rsid w:val="00365B93"/>
    <w:rsid w:val="003665FB"/>
    <w:rsid w:val="0036762F"/>
    <w:rsid w:val="00381075"/>
    <w:rsid w:val="00381582"/>
    <w:rsid w:val="00382EEE"/>
    <w:rsid w:val="003836E9"/>
    <w:rsid w:val="00385BF6"/>
    <w:rsid w:val="003902B7"/>
    <w:rsid w:val="0039402A"/>
    <w:rsid w:val="0039656A"/>
    <w:rsid w:val="003A243C"/>
    <w:rsid w:val="003A7FFE"/>
    <w:rsid w:val="003C1C50"/>
    <w:rsid w:val="003D0133"/>
    <w:rsid w:val="003D1FD4"/>
    <w:rsid w:val="003D7144"/>
    <w:rsid w:val="003D73A2"/>
    <w:rsid w:val="003E063D"/>
    <w:rsid w:val="003E113C"/>
    <w:rsid w:val="003E3923"/>
    <w:rsid w:val="003E55B9"/>
    <w:rsid w:val="003E7F7D"/>
    <w:rsid w:val="003F3EA0"/>
    <w:rsid w:val="003F7EBF"/>
    <w:rsid w:val="00404AEF"/>
    <w:rsid w:val="00406494"/>
    <w:rsid w:val="00410BD3"/>
    <w:rsid w:val="0041237A"/>
    <w:rsid w:val="00414AF6"/>
    <w:rsid w:val="00422D63"/>
    <w:rsid w:val="00424C2D"/>
    <w:rsid w:val="004302B9"/>
    <w:rsid w:val="004336A8"/>
    <w:rsid w:val="00441234"/>
    <w:rsid w:val="004420FE"/>
    <w:rsid w:val="004466E5"/>
    <w:rsid w:val="0045030B"/>
    <w:rsid w:val="00452DED"/>
    <w:rsid w:val="0046526A"/>
    <w:rsid w:val="0046580D"/>
    <w:rsid w:val="00471E00"/>
    <w:rsid w:val="00471EE4"/>
    <w:rsid w:val="00472D63"/>
    <w:rsid w:val="00476840"/>
    <w:rsid w:val="00482BD7"/>
    <w:rsid w:val="0048623F"/>
    <w:rsid w:val="00487D54"/>
    <w:rsid w:val="00493B02"/>
    <w:rsid w:val="004943BC"/>
    <w:rsid w:val="00494763"/>
    <w:rsid w:val="0049529E"/>
    <w:rsid w:val="00497CDE"/>
    <w:rsid w:val="004A15D1"/>
    <w:rsid w:val="004B31AA"/>
    <w:rsid w:val="004C3903"/>
    <w:rsid w:val="004D1EAA"/>
    <w:rsid w:val="004D5CA1"/>
    <w:rsid w:val="004D7EFB"/>
    <w:rsid w:val="004E38F7"/>
    <w:rsid w:val="004F16C2"/>
    <w:rsid w:val="0050409F"/>
    <w:rsid w:val="00506CE4"/>
    <w:rsid w:val="00512C6D"/>
    <w:rsid w:val="00512CC5"/>
    <w:rsid w:val="005279D6"/>
    <w:rsid w:val="0053142A"/>
    <w:rsid w:val="00536859"/>
    <w:rsid w:val="0054518A"/>
    <w:rsid w:val="00547286"/>
    <w:rsid w:val="00551467"/>
    <w:rsid w:val="005514B9"/>
    <w:rsid w:val="00555BF1"/>
    <w:rsid w:val="00561FB5"/>
    <w:rsid w:val="0056290C"/>
    <w:rsid w:val="00562E4E"/>
    <w:rsid w:val="00563D60"/>
    <w:rsid w:val="00565EED"/>
    <w:rsid w:val="005664F4"/>
    <w:rsid w:val="00573ABE"/>
    <w:rsid w:val="00575E12"/>
    <w:rsid w:val="00577117"/>
    <w:rsid w:val="005778C8"/>
    <w:rsid w:val="00584D00"/>
    <w:rsid w:val="005864B2"/>
    <w:rsid w:val="00587517"/>
    <w:rsid w:val="00587D2F"/>
    <w:rsid w:val="005902D2"/>
    <w:rsid w:val="00594B71"/>
    <w:rsid w:val="005A0569"/>
    <w:rsid w:val="005A7EA2"/>
    <w:rsid w:val="005B43FD"/>
    <w:rsid w:val="005B5B68"/>
    <w:rsid w:val="005C28D1"/>
    <w:rsid w:val="005C6FA8"/>
    <w:rsid w:val="005D086E"/>
    <w:rsid w:val="005D3879"/>
    <w:rsid w:val="005D3C25"/>
    <w:rsid w:val="005D4F18"/>
    <w:rsid w:val="005D5466"/>
    <w:rsid w:val="005D6E46"/>
    <w:rsid w:val="005E059A"/>
    <w:rsid w:val="005E3134"/>
    <w:rsid w:val="005F2E31"/>
    <w:rsid w:val="005F3913"/>
    <w:rsid w:val="005F57B8"/>
    <w:rsid w:val="005F7319"/>
    <w:rsid w:val="00604EE2"/>
    <w:rsid w:val="006053D1"/>
    <w:rsid w:val="0062005C"/>
    <w:rsid w:val="006241CB"/>
    <w:rsid w:val="00627EBE"/>
    <w:rsid w:val="00631DE3"/>
    <w:rsid w:val="006421C1"/>
    <w:rsid w:val="006428FF"/>
    <w:rsid w:val="00645D38"/>
    <w:rsid w:val="00647901"/>
    <w:rsid w:val="00647BE1"/>
    <w:rsid w:val="00651554"/>
    <w:rsid w:val="00651A08"/>
    <w:rsid w:val="0066220D"/>
    <w:rsid w:val="00663705"/>
    <w:rsid w:val="0066433F"/>
    <w:rsid w:val="00665D09"/>
    <w:rsid w:val="00665FDD"/>
    <w:rsid w:val="00671AF8"/>
    <w:rsid w:val="00673E08"/>
    <w:rsid w:val="00675C96"/>
    <w:rsid w:val="00697679"/>
    <w:rsid w:val="006A0073"/>
    <w:rsid w:val="006A291A"/>
    <w:rsid w:val="006A36D2"/>
    <w:rsid w:val="006A76B8"/>
    <w:rsid w:val="006B0E4D"/>
    <w:rsid w:val="006B4A76"/>
    <w:rsid w:val="006B6BDF"/>
    <w:rsid w:val="006B79B3"/>
    <w:rsid w:val="006C28AF"/>
    <w:rsid w:val="006C5CF1"/>
    <w:rsid w:val="006D057F"/>
    <w:rsid w:val="006D48FD"/>
    <w:rsid w:val="006D647A"/>
    <w:rsid w:val="006D6501"/>
    <w:rsid w:val="006D7F2B"/>
    <w:rsid w:val="006E63CB"/>
    <w:rsid w:val="006E72F0"/>
    <w:rsid w:val="006F1CCA"/>
    <w:rsid w:val="00700878"/>
    <w:rsid w:val="00703DAF"/>
    <w:rsid w:val="00704E4F"/>
    <w:rsid w:val="007074E3"/>
    <w:rsid w:val="0070784A"/>
    <w:rsid w:val="007106B0"/>
    <w:rsid w:val="00720608"/>
    <w:rsid w:val="00720BA6"/>
    <w:rsid w:val="00722C98"/>
    <w:rsid w:val="00727DAA"/>
    <w:rsid w:val="007300CA"/>
    <w:rsid w:val="00740222"/>
    <w:rsid w:val="00740F06"/>
    <w:rsid w:val="00741E50"/>
    <w:rsid w:val="007432CC"/>
    <w:rsid w:val="00744CD0"/>
    <w:rsid w:val="00744D53"/>
    <w:rsid w:val="00745682"/>
    <w:rsid w:val="00746AE0"/>
    <w:rsid w:val="0074700B"/>
    <w:rsid w:val="00752444"/>
    <w:rsid w:val="00755A65"/>
    <w:rsid w:val="007562C4"/>
    <w:rsid w:val="007575BF"/>
    <w:rsid w:val="007655EE"/>
    <w:rsid w:val="00766F95"/>
    <w:rsid w:val="00771815"/>
    <w:rsid w:val="007723CB"/>
    <w:rsid w:val="00773A7C"/>
    <w:rsid w:val="00773F7F"/>
    <w:rsid w:val="00774B2A"/>
    <w:rsid w:val="007A1406"/>
    <w:rsid w:val="007A7666"/>
    <w:rsid w:val="007B260A"/>
    <w:rsid w:val="007B3D69"/>
    <w:rsid w:val="007C0B05"/>
    <w:rsid w:val="007C6EE1"/>
    <w:rsid w:val="007C72CF"/>
    <w:rsid w:val="007D1F94"/>
    <w:rsid w:val="007E015F"/>
    <w:rsid w:val="007E34F8"/>
    <w:rsid w:val="007E3871"/>
    <w:rsid w:val="007E6941"/>
    <w:rsid w:val="007F22C5"/>
    <w:rsid w:val="007F3BF4"/>
    <w:rsid w:val="008004DD"/>
    <w:rsid w:val="00811441"/>
    <w:rsid w:val="00812C00"/>
    <w:rsid w:val="00814C70"/>
    <w:rsid w:val="00817E38"/>
    <w:rsid w:val="00821656"/>
    <w:rsid w:val="00821FF5"/>
    <w:rsid w:val="00824F7E"/>
    <w:rsid w:val="00834DF1"/>
    <w:rsid w:val="00835CAC"/>
    <w:rsid w:val="00844513"/>
    <w:rsid w:val="00844A3D"/>
    <w:rsid w:val="00846A83"/>
    <w:rsid w:val="00847B1B"/>
    <w:rsid w:val="0085266B"/>
    <w:rsid w:val="00854A81"/>
    <w:rsid w:val="00855C61"/>
    <w:rsid w:val="008644FD"/>
    <w:rsid w:val="00872582"/>
    <w:rsid w:val="00882C10"/>
    <w:rsid w:val="00887A57"/>
    <w:rsid w:val="00887C09"/>
    <w:rsid w:val="00894286"/>
    <w:rsid w:val="00894744"/>
    <w:rsid w:val="00894DFA"/>
    <w:rsid w:val="0089518A"/>
    <w:rsid w:val="00897A96"/>
    <w:rsid w:val="00897FE5"/>
    <w:rsid w:val="008A0A67"/>
    <w:rsid w:val="008A4367"/>
    <w:rsid w:val="008A5F41"/>
    <w:rsid w:val="008A7172"/>
    <w:rsid w:val="008B1F65"/>
    <w:rsid w:val="008B4F8B"/>
    <w:rsid w:val="008C371B"/>
    <w:rsid w:val="008C3F05"/>
    <w:rsid w:val="008D63C3"/>
    <w:rsid w:val="008E1A53"/>
    <w:rsid w:val="008F6A7B"/>
    <w:rsid w:val="008F7E9A"/>
    <w:rsid w:val="009012F0"/>
    <w:rsid w:val="00901C87"/>
    <w:rsid w:val="009027DC"/>
    <w:rsid w:val="0091057F"/>
    <w:rsid w:val="009112AF"/>
    <w:rsid w:val="009123E5"/>
    <w:rsid w:val="009129A0"/>
    <w:rsid w:val="009178EB"/>
    <w:rsid w:val="00927978"/>
    <w:rsid w:val="00927AB2"/>
    <w:rsid w:val="00927DB4"/>
    <w:rsid w:val="00931020"/>
    <w:rsid w:val="00943B58"/>
    <w:rsid w:val="00944103"/>
    <w:rsid w:val="0095368A"/>
    <w:rsid w:val="0095453E"/>
    <w:rsid w:val="009576D5"/>
    <w:rsid w:val="009612EB"/>
    <w:rsid w:val="00961773"/>
    <w:rsid w:val="009623BA"/>
    <w:rsid w:val="00964A1A"/>
    <w:rsid w:val="0096693A"/>
    <w:rsid w:val="0096723E"/>
    <w:rsid w:val="009717C2"/>
    <w:rsid w:val="0097321E"/>
    <w:rsid w:val="00975986"/>
    <w:rsid w:val="00975DFC"/>
    <w:rsid w:val="00975FDA"/>
    <w:rsid w:val="00983E0F"/>
    <w:rsid w:val="009A461F"/>
    <w:rsid w:val="009A764E"/>
    <w:rsid w:val="009B4E7D"/>
    <w:rsid w:val="009B670C"/>
    <w:rsid w:val="009C3BFC"/>
    <w:rsid w:val="009C7401"/>
    <w:rsid w:val="009D11DF"/>
    <w:rsid w:val="009D254A"/>
    <w:rsid w:val="009D2A3E"/>
    <w:rsid w:val="009D5DFF"/>
    <w:rsid w:val="009E02B4"/>
    <w:rsid w:val="009E2D94"/>
    <w:rsid w:val="009E7C03"/>
    <w:rsid w:val="009F0AF0"/>
    <w:rsid w:val="00A0257D"/>
    <w:rsid w:val="00A03CF0"/>
    <w:rsid w:val="00A055C4"/>
    <w:rsid w:val="00A13158"/>
    <w:rsid w:val="00A15D2F"/>
    <w:rsid w:val="00A167AA"/>
    <w:rsid w:val="00A24710"/>
    <w:rsid w:val="00A26323"/>
    <w:rsid w:val="00A31143"/>
    <w:rsid w:val="00A312FC"/>
    <w:rsid w:val="00A326D6"/>
    <w:rsid w:val="00A3295A"/>
    <w:rsid w:val="00A348DE"/>
    <w:rsid w:val="00A372DA"/>
    <w:rsid w:val="00A43AD7"/>
    <w:rsid w:val="00A465DC"/>
    <w:rsid w:val="00A50289"/>
    <w:rsid w:val="00A512DD"/>
    <w:rsid w:val="00A53E4E"/>
    <w:rsid w:val="00A55B84"/>
    <w:rsid w:val="00A57127"/>
    <w:rsid w:val="00A63B5A"/>
    <w:rsid w:val="00A70BB0"/>
    <w:rsid w:val="00A73282"/>
    <w:rsid w:val="00A7349D"/>
    <w:rsid w:val="00A74A69"/>
    <w:rsid w:val="00A750DC"/>
    <w:rsid w:val="00A770D0"/>
    <w:rsid w:val="00A8030E"/>
    <w:rsid w:val="00A81705"/>
    <w:rsid w:val="00A82CF4"/>
    <w:rsid w:val="00A84782"/>
    <w:rsid w:val="00A850EF"/>
    <w:rsid w:val="00A853C9"/>
    <w:rsid w:val="00A8625A"/>
    <w:rsid w:val="00A91307"/>
    <w:rsid w:val="00A9190E"/>
    <w:rsid w:val="00A94709"/>
    <w:rsid w:val="00A94B81"/>
    <w:rsid w:val="00A94C2A"/>
    <w:rsid w:val="00AA5466"/>
    <w:rsid w:val="00AA5C47"/>
    <w:rsid w:val="00AA668A"/>
    <w:rsid w:val="00AB52D1"/>
    <w:rsid w:val="00AB5E39"/>
    <w:rsid w:val="00AC3445"/>
    <w:rsid w:val="00AC7A1C"/>
    <w:rsid w:val="00AD3661"/>
    <w:rsid w:val="00AD57AD"/>
    <w:rsid w:val="00AE40D2"/>
    <w:rsid w:val="00AF78A8"/>
    <w:rsid w:val="00B026ED"/>
    <w:rsid w:val="00B0773D"/>
    <w:rsid w:val="00B109BC"/>
    <w:rsid w:val="00B15C6B"/>
    <w:rsid w:val="00B17975"/>
    <w:rsid w:val="00B20184"/>
    <w:rsid w:val="00B31C38"/>
    <w:rsid w:val="00B521D3"/>
    <w:rsid w:val="00B53703"/>
    <w:rsid w:val="00B64850"/>
    <w:rsid w:val="00B64C9A"/>
    <w:rsid w:val="00B6551A"/>
    <w:rsid w:val="00B6686C"/>
    <w:rsid w:val="00B72081"/>
    <w:rsid w:val="00B721DE"/>
    <w:rsid w:val="00B81D38"/>
    <w:rsid w:val="00B97CA0"/>
    <w:rsid w:val="00BA1315"/>
    <w:rsid w:val="00BA134A"/>
    <w:rsid w:val="00BA43FF"/>
    <w:rsid w:val="00BA4C32"/>
    <w:rsid w:val="00BA5574"/>
    <w:rsid w:val="00BA5A02"/>
    <w:rsid w:val="00BA6060"/>
    <w:rsid w:val="00BB7723"/>
    <w:rsid w:val="00BC256F"/>
    <w:rsid w:val="00BC4048"/>
    <w:rsid w:val="00BC536C"/>
    <w:rsid w:val="00BC5D8C"/>
    <w:rsid w:val="00BD307E"/>
    <w:rsid w:val="00BD63BD"/>
    <w:rsid w:val="00BE00C2"/>
    <w:rsid w:val="00BE34BA"/>
    <w:rsid w:val="00BE4469"/>
    <w:rsid w:val="00BE5DB0"/>
    <w:rsid w:val="00BE65AC"/>
    <w:rsid w:val="00BF18E8"/>
    <w:rsid w:val="00BF5430"/>
    <w:rsid w:val="00C07195"/>
    <w:rsid w:val="00C07BBA"/>
    <w:rsid w:val="00C122F6"/>
    <w:rsid w:val="00C1369B"/>
    <w:rsid w:val="00C1631F"/>
    <w:rsid w:val="00C16C06"/>
    <w:rsid w:val="00C2073A"/>
    <w:rsid w:val="00C22A37"/>
    <w:rsid w:val="00C22F83"/>
    <w:rsid w:val="00C25A65"/>
    <w:rsid w:val="00C267C1"/>
    <w:rsid w:val="00C2746E"/>
    <w:rsid w:val="00C34CAA"/>
    <w:rsid w:val="00C35281"/>
    <w:rsid w:val="00C36980"/>
    <w:rsid w:val="00C36F38"/>
    <w:rsid w:val="00C4591E"/>
    <w:rsid w:val="00C540DD"/>
    <w:rsid w:val="00C5470F"/>
    <w:rsid w:val="00C57BD5"/>
    <w:rsid w:val="00C605B4"/>
    <w:rsid w:val="00C623C6"/>
    <w:rsid w:val="00C62EFC"/>
    <w:rsid w:val="00C6471A"/>
    <w:rsid w:val="00C65886"/>
    <w:rsid w:val="00C74213"/>
    <w:rsid w:val="00C80650"/>
    <w:rsid w:val="00C84AB2"/>
    <w:rsid w:val="00C85AE9"/>
    <w:rsid w:val="00C91B60"/>
    <w:rsid w:val="00C91D3D"/>
    <w:rsid w:val="00C92C4F"/>
    <w:rsid w:val="00CA00CD"/>
    <w:rsid w:val="00CA4E3E"/>
    <w:rsid w:val="00CA589E"/>
    <w:rsid w:val="00CB0160"/>
    <w:rsid w:val="00CB0DA6"/>
    <w:rsid w:val="00CC00A3"/>
    <w:rsid w:val="00CC6660"/>
    <w:rsid w:val="00CD09AC"/>
    <w:rsid w:val="00CD0E81"/>
    <w:rsid w:val="00CE458F"/>
    <w:rsid w:val="00CE4E18"/>
    <w:rsid w:val="00CE5419"/>
    <w:rsid w:val="00CF39E0"/>
    <w:rsid w:val="00CF47DF"/>
    <w:rsid w:val="00CF7D2A"/>
    <w:rsid w:val="00D00863"/>
    <w:rsid w:val="00D01779"/>
    <w:rsid w:val="00D021EC"/>
    <w:rsid w:val="00D0312A"/>
    <w:rsid w:val="00D03A67"/>
    <w:rsid w:val="00D07AC5"/>
    <w:rsid w:val="00D13BEA"/>
    <w:rsid w:val="00D2116B"/>
    <w:rsid w:val="00D2202C"/>
    <w:rsid w:val="00D25F0A"/>
    <w:rsid w:val="00D303D1"/>
    <w:rsid w:val="00D3139B"/>
    <w:rsid w:val="00D4311E"/>
    <w:rsid w:val="00D4551D"/>
    <w:rsid w:val="00D51495"/>
    <w:rsid w:val="00D54CDB"/>
    <w:rsid w:val="00D569E9"/>
    <w:rsid w:val="00D61307"/>
    <w:rsid w:val="00D64905"/>
    <w:rsid w:val="00D654BB"/>
    <w:rsid w:val="00D8303D"/>
    <w:rsid w:val="00D8448C"/>
    <w:rsid w:val="00D84D23"/>
    <w:rsid w:val="00D9226D"/>
    <w:rsid w:val="00D96A86"/>
    <w:rsid w:val="00DA1580"/>
    <w:rsid w:val="00DA288E"/>
    <w:rsid w:val="00DB7069"/>
    <w:rsid w:val="00DB77AD"/>
    <w:rsid w:val="00DC046B"/>
    <w:rsid w:val="00DC050A"/>
    <w:rsid w:val="00DC161C"/>
    <w:rsid w:val="00DC7175"/>
    <w:rsid w:val="00DC7676"/>
    <w:rsid w:val="00DD6E39"/>
    <w:rsid w:val="00DE13FE"/>
    <w:rsid w:val="00DE1EB3"/>
    <w:rsid w:val="00DE3A40"/>
    <w:rsid w:val="00DE3E09"/>
    <w:rsid w:val="00DE42D4"/>
    <w:rsid w:val="00DE4D1F"/>
    <w:rsid w:val="00DF1192"/>
    <w:rsid w:val="00E040E4"/>
    <w:rsid w:val="00E07F80"/>
    <w:rsid w:val="00E10F13"/>
    <w:rsid w:val="00E11022"/>
    <w:rsid w:val="00E132A0"/>
    <w:rsid w:val="00E13ADA"/>
    <w:rsid w:val="00E1418D"/>
    <w:rsid w:val="00E15120"/>
    <w:rsid w:val="00E16B1B"/>
    <w:rsid w:val="00E17307"/>
    <w:rsid w:val="00E25D6A"/>
    <w:rsid w:val="00E260B5"/>
    <w:rsid w:val="00E26DE5"/>
    <w:rsid w:val="00E3113C"/>
    <w:rsid w:val="00E34564"/>
    <w:rsid w:val="00E40191"/>
    <w:rsid w:val="00E415EC"/>
    <w:rsid w:val="00E4232A"/>
    <w:rsid w:val="00E424DB"/>
    <w:rsid w:val="00E44693"/>
    <w:rsid w:val="00E44EF1"/>
    <w:rsid w:val="00E464E9"/>
    <w:rsid w:val="00E47793"/>
    <w:rsid w:val="00E53C33"/>
    <w:rsid w:val="00E55666"/>
    <w:rsid w:val="00E5632F"/>
    <w:rsid w:val="00E70AA0"/>
    <w:rsid w:val="00E73848"/>
    <w:rsid w:val="00E7490C"/>
    <w:rsid w:val="00E763DA"/>
    <w:rsid w:val="00E877B0"/>
    <w:rsid w:val="00E932AC"/>
    <w:rsid w:val="00E95873"/>
    <w:rsid w:val="00EA2B71"/>
    <w:rsid w:val="00EA2BE7"/>
    <w:rsid w:val="00EA5A5D"/>
    <w:rsid w:val="00EA6469"/>
    <w:rsid w:val="00EA6780"/>
    <w:rsid w:val="00EA7CDC"/>
    <w:rsid w:val="00EB6408"/>
    <w:rsid w:val="00EB68CB"/>
    <w:rsid w:val="00EB6DB6"/>
    <w:rsid w:val="00EC2C3C"/>
    <w:rsid w:val="00EC3E73"/>
    <w:rsid w:val="00EC4DCF"/>
    <w:rsid w:val="00EC7038"/>
    <w:rsid w:val="00ED17A0"/>
    <w:rsid w:val="00ED22C3"/>
    <w:rsid w:val="00ED3EE0"/>
    <w:rsid w:val="00ED50A2"/>
    <w:rsid w:val="00EF433B"/>
    <w:rsid w:val="00EF54A3"/>
    <w:rsid w:val="00EF54B4"/>
    <w:rsid w:val="00F15150"/>
    <w:rsid w:val="00F17EBE"/>
    <w:rsid w:val="00F202A6"/>
    <w:rsid w:val="00F254D1"/>
    <w:rsid w:val="00F27E1F"/>
    <w:rsid w:val="00F27EB9"/>
    <w:rsid w:val="00F301C5"/>
    <w:rsid w:val="00F3039D"/>
    <w:rsid w:val="00F37D35"/>
    <w:rsid w:val="00F40EFF"/>
    <w:rsid w:val="00F411B7"/>
    <w:rsid w:val="00F41E9C"/>
    <w:rsid w:val="00F45749"/>
    <w:rsid w:val="00F4604C"/>
    <w:rsid w:val="00F51E76"/>
    <w:rsid w:val="00F54068"/>
    <w:rsid w:val="00F62708"/>
    <w:rsid w:val="00F66C91"/>
    <w:rsid w:val="00F70AF6"/>
    <w:rsid w:val="00F73551"/>
    <w:rsid w:val="00F75307"/>
    <w:rsid w:val="00F814F9"/>
    <w:rsid w:val="00F820C2"/>
    <w:rsid w:val="00F82DAF"/>
    <w:rsid w:val="00F85100"/>
    <w:rsid w:val="00F8629E"/>
    <w:rsid w:val="00F918F4"/>
    <w:rsid w:val="00F96DA9"/>
    <w:rsid w:val="00FA317A"/>
    <w:rsid w:val="00FA784C"/>
    <w:rsid w:val="00FB19E2"/>
    <w:rsid w:val="00FB39D4"/>
    <w:rsid w:val="00FB4EDC"/>
    <w:rsid w:val="00FB519F"/>
    <w:rsid w:val="00FB75FB"/>
    <w:rsid w:val="00FC1D75"/>
    <w:rsid w:val="00FC1FC2"/>
    <w:rsid w:val="00FC28B4"/>
    <w:rsid w:val="00FC646B"/>
    <w:rsid w:val="00FD132C"/>
    <w:rsid w:val="00FD1383"/>
    <w:rsid w:val="00FD1883"/>
    <w:rsid w:val="00FD39FE"/>
    <w:rsid w:val="00FD45F0"/>
    <w:rsid w:val="00FE611A"/>
    <w:rsid w:val="00FE747F"/>
    <w:rsid w:val="00FF0F5C"/>
    <w:rsid w:val="00FF1525"/>
    <w:rsid w:val="00FF1EE5"/>
    <w:rsid w:val="00FF2E57"/>
    <w:rsid w:val="00FF39E4"/>
    <w:rsid w:val="00FF67AF"/>
    <w:rsid w:val="00FF67E2"/>
    <w:rsid w:val="00FF713D"/>
    <w:rsid w:val="00FF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79D5E6"/>
  <w14:defaultImageDpi w14:val="300"/>
  <w15:docId w15:val="{675F0202-84D1-464E-B9B1-DF4D91DC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9E4"/>
    <w:pPr>
      <w:spacing w:before="160" w:after="160" w:line="276" w:lineRule="auto"/>
      <w:jc w:val="both"/>
    </w:pPr>
    <w:rPr>
      <w:color w:val="495053"/>
      <w:sz w:val="22"/>
    </w:rPr>
  </w:style>
  <w:style w:type="paragraph" w:styleId="Titre1">
    <w:name w:val="heading 1"/>
    <w:basedOn w:val="BaseTitre"/>
    <w:next w:val="Normal"/>
    <w:link w:val="Titre1Car"/>
    <w:autoRedefine/>
    <w:uiPriority w:val="9"/>
    <w:qFormat/>
    <w:rsid w:val="00C85AE9"/>
    <w:pPr>
      <w:keepNext/>
      <w:keepLines/>
      <w:numPr>
        <w:numId w:val="15"/>
      </w:numPr>
      <w:spacing w:before="600" w:after="360"/>
      <w:outlineLvl w:val="0"/>
    </w:pPr>
    <w:rPr>
      <w:rFonts w:asciiTheme="majorHAnsi" w:eastAsiaTheme="majorEastAsia" w:hAnsiTheme="majorHAnsi" w:cstheme="majorBidi"/>
      <w:bCs/>
      <w:color w:val="BA1449"/>
      <w:sz w:val="44"/>
      <w:szCs w:val="44"/>
    </w:rPr>
  </w:style>
  <w:style w:type="paragraph" w:styleId="Titre2">
    <w:name w:val="heading 2"/>
    <w:basedOn w:val="BaseTitre"/>
    <w:next w:val="Normal"/>
    <w:link w:val="Titre2Car"/>
    <w:autoRedefine/>
    <w:uiPriority w:val="9"/>
    <w:unhideWhenUsed/>
    <w:qFormat/>
    <w:rsid w:val="00C35281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Titre3">
    <w:name w:val="heading 3"/>
    <w:basedOn w:val="BaseTitre"/>
    <w:next w:val="Normal"/>
    <w:link w:val="Titre3Car"/>
    <w:uiPriority w:val="9"/>
    <w:unhideWhenUsed/>
    <w:qFormat/>
    <w:rsid w:val="00CF39E0"/>
    <w:pPr>
      <w:keepNext/>
      <w:keepLines/>
      <w:numPr>
        <w:ilvl w:val="2"/>
        <w:numId w:val="1"/>
      </w:numPr>
      <w:spacing w:before="240"/>
      <w:outlineLvl w:val="2"/>
    </w:pPr>
    <w:rPr>
      <w:rFonts w:ascii="Bree" w:eastAsiaTheme="majorEastAsia" w:hAnsi="Bree" w:cstheme="majorBidi"/>
      <w:bCs/>
      <w:color w:val="003C53"/>
      <w:sz w:val="28"/>
      <w:szCs w:val="28"/>
    </w:rPr>
  </w:style>
  <w:style w:type="paragraph" w:styleId="Titre4">
    <w:name w:val="heading 4"/>
    <w:basedOn w:val="BaseTitre"/>
    <w:next w:val="Normal"/>
    <w:link w:val="Titre4Car"/>
    <w:uiPriority w:val="9"/>
    <w:unhideWhenUsed/>
    <w:qFormat/>
    <w:rsid w:val="00CF39E0"/>
    <w:pPr>
      <w:keepNext/>
      <w:keepLines/>
      <w:numPr>
        <w:ilvl w:val="3"/>
        <w:numId w:val="1"/>
      </w:numPr>
      <w:spacing w:before="200"/>
      <w:outlineLvl w:val="3"/>
    </w:pPr>
    <w:rPr>
      <w:rFonts w:ascii="Bree" w:eastAsiaTheme="majorEastAsia" w:hAnsi="Bree" w:cstheme="majorBidi"/>
      <w:bCs/>
      <w:iCs/>
      <w:sz w:val="24"/>
    </w:rPr>
  </w:style>
  <w:style w:type="paragraph" w:styleId="Titre5">
    <w:name w:val="heading 5"/>
    <w:basedOn w:val="BaseTitre"/>
    <w:next w:val="Normal"/>
    <w:link w:val="Titre5Car"/>
    <w:uiPriority w:val="9"/>
    <w:unhideWhenUsed/>
    <w:qFormat/>
    <w:rsid w:val="006D6501"/>
    <w:pPr>
      <w:keepNext/>
      <w:keepLines/>
      <w:spacing w:before="200"/>
      <w:outlineLvl w:val="4"/>
    </w:pPr>
    <w:rPr>
      <w:rFonts w:eastAsiaTheme="majorEastAsia" w:cstheme="majorBidi"/>
      <w:b/>
      <w:color w:val="BB3849"/>
    </w:rPr>
  </w:style>
  <w:style w:type="paragraph" w:styleId="Titre6">
    <w:name w:val="heading 6"/>
    <w:basedOn w:val="BaseTitre"/>
    <w:next w:val="Normal"/>
    <w:link w:val="Titre6Car"/>
    <w:uiPriority w:val="9"/>
    <w:unhideWhenUsed/>
    <w:qFormat/>
    <w:rsid w:val="006D6501"/>
    <w:pPr>
      <w:keepNext/>
      <w:keepLines/>
      <w:spacing w:before="40"/>
      <w:outlineLvl w:val="5"/>
    </w:pPr>
    <w:rPr>
      <w:rFonts w:eastAsiaTheme="majorEastAsia" w:cstheme="majorBidi"/>
      <w:b/>
      <w:i/>
      <w:color w:val="BB3849"/>
    </w:rPr>
  </w:style>
  <w:style w:type="paragraph" w:styleId="Titre7">
    <w:name w:val="heading 7"/>
    <w:basedOn w:val="BaseTitre"/>
    <w:next w:val="Normal"/>
    <w:link w:val="Titre7Car"/>
    <w:uiPriority w:val="9"/>
    <w:unhideWhenUsed/>
    <w:qFormat/>
    <w:rsid w:val="006D6501"/>
    <w:pPr>
      <w:keepNext/>
      <w:keepLines/>
      <w:spacing w:before="40"/>
      <w:outlineLvl w:val="6"/>
    </w:pPr>
    <w:rPr>
      <w:rFonts w:eastAsiaTheme="majorEastAsia" w:cstheme="majorBidi"/>
      <w:b/>
      <w:iCs/>
      <w:color w:val="636C63"/>
    </w:rPr>
  </w:style>
  <w:style w:type="paragraph" w:styleId="Titre8">
    <w:name w:val="heading 8"/>
    <w:basedOn w:val="BaseTitre"/>
    <w:next w:val="Normal"/>
    <w:link w:val="Titre8Car"/>
    <w:uiPriority w:val="9"/>
    <w:unhideWhenUsed/>
    <w:qFormat/>
    <w:rsid w:val="006D6501"/>
    <w:pPr>
      <w:keepNext/>
      <w:keepLines/>
      <w:spacing w:before="40"/>
      <w:outlineLvl w:val="7"/>
    </w:pPr>
    <w:rPr>
      <w:rFonts w:eastAsiaTheme="majorEastAsia" w:cstheme="majorBidi"/>
      <w:color w:val="636C63" w:themeColor="text1" w:themeTint="D8"/>
      <w:szCs w:val="21"/>
    </w:rPr>
  </w:style>
  <w:style w:type="paragraph" w:styleId="Titre9">
    <w:name w:val="heading 9"/>
    <w:basedOn w:val="BaseTitre"/>
    <w:next w:val="Normal"/>
    <w:link w:val="Titre9Car"/>
    <w:uiPriority w:val="9"/>
    <w:unhideWhenUsed/>
    <w:qFormat/>
    <w:rsid w:val="006D6501"/>
    <w:pPr>
      <w:keepNext/>
      <w:keepLines/>
      <w:spacing w:before="40"/>
      <w:outlineLvl w:val="8"/>
    </w:pPr>
    <w:rPr>
      <w:rFonts w:eastAsiaTheme="majorEastAsia" w:cstheme="majorBidi"/>
      <w:i/>
      <w:iCs/>
      <w:color w:val="636C63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1"/>
    <w:qFormat/>
    <w:rsid w:val="00C35281"/>
    <w:rPr>
      <w:rFonts w:asciiTheme="majorHAnsi" w:hAnsiTheme="majorHAnsi"/>
      <w:bCs/>
      <w:iCs/>
      <w:color w:val="BA1449"/>
      <w:sz w:val="20"/>
    </w:rPr>
  </w:style>
  <w:style w:type="paragraph" w:customStyle="1" w:styleId="FocusTexte">
    <w:name w:val="Focus Texte"/>
    <w:basedOn w:val="Corpsdetexte"/>
    <w:qFormat/>
    <w:rsid w:val="00FE611A"/>
    <w:pPr>
      <w:jc w:val="center"/>
    </w:pPr>
    <w:rPr>
      <w:b/>
      <w:bCs/>
      <w:caps/>
      <w:color w:val="008FC9"/>
    </w:rPr>
  </w:style>
  <w:style w:type="paragraph" w:styleId="Titre">
    <w:name w:val="Title"/>
    <w:basedOn w:val="Normal"/>
    <w:next w:val="Normal"/>
    <w:link w:val="TitreCar"/>
    <w:uiPriority w:val="10"/>
    <w:qFormat/>
    <w:rsid w:val="00C35281"/>
    <w:pPr>
      <w:spacing w:before="720" w:after="780" w:line="240" w:lineRule="auto"/>
      <w:contextualSpacing/>
      <w:jc w:val="right"/>
    </w:pPr>
    <w:rPr>
      <w:rFonts w:asciiTheme="majorHAnsi" w:eastAsiaTheme="majorEastAsia" w:hAnsiTheme="majorHAnsi" w:cstheme="majorBidi"/>
      <w:color w:val="BB3849"/>
      <w:spacing w:val="-10"/>
      <w:kern w:val="28"/>
      <w:sz w:val="70"/>
      <w:szCs w:val="5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E611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E611A"/>
    <w:rPr>
      <w:rFonts w:ascii="DIN-Regular" w:hAnsi="DIN-Regular"/>
      <w:color w:val="495053"/>
    </w:rPr>
  </w:style>
  <w:style w:type="character" w:customStyle="1" w:styleId="TitreCar">
    <w:name w:val="Titre Car"/>
    <w:basedOn w:val="Policepardfaut"/>
    <w:link w:val="Titre"/>
    <w:uiPriority w:val="10"/>
    <w:rsid w:val="00C35281"/>
    <w:rPr>
      <w:rFonts w:asciiTheme="majorHAnsi" w:eastAsiaTheme="majorEastAsia" w:hAnsiTheme="majorHAnsi" w:cstheme="majorBidi"/>
      <w:color w:val="BB3849"/>
      <w:spacing w:val="-10"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FB75F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75FB"/>
    <w:rPr>
      <w:rFonts w:ascii="DIN-Regular" w:hAnsi="DIN-Regular"/>
      <w:color w:val="495053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771815"/>
    <w:pPr>
      <w:tabs>
        <w:tab w:val="center" w:pos="4536"/>
        <w:tab w:val="right" w:pos="9072"/>
      </w:tabs>
      <w:spacing w:before="120" w:after="120" w:line="240" w:lineRule="auto"/>
      <w:jc w:val="left"/>
    </w:pPr>
    <w:rPr>
      <w:rFonts w:ascii="Bree Regular" w:hAnsi="Bree Regular"/>
      <w:color w:val="495049" w:themeColor="text1"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771815"/>
    <w:rPr>
      <w:rFonts w:ascii="Bree Regular" w:hAnsi="Bree Regular"/>
      <w:color w:val="495049" w:themeColor="text1"/>
      <w:sz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5281"/>
    <w:pPr>
      <w:numPr>
        <w:ilvl w:val="1"/>
      </w:numPr>
      <w:ind w:firstLine="425"/>
      <w:jc w:val="right"/>
    </w:pPr>
    <w:rPr>
      <w:rFonts w:asciiTheme="majorHAnsi" w:eastAsiaTheme="majorEastAsia" w:hAnsiTheme="majorHAnsi" w:cstheme="majorBidi"/>
      <w:iCs/>
      <w:spacing w:val="15"/>
      <w:sz w:val="46"/>
      <w:szCs w:val="46"/>
    </w:rPr>
  </w:style>
  <w:style w:type="character" w:customStyle="1" w:styleId="Sous-titreCar">
    <w:name w:val="Sous-titre Car"/>
    <w:basedOn w:val="Policepardfaut"/>
    <w:link w:val="Sous-titre"/>
    <w:uiPriority w:val="11"/>
    <w:rsid w:val="00C35281"/>
    <w:rPr>
      <w:rFonts w:asciiTheme="majorHAnsi" w:eastAsiaTheme="majorEastAsia" w:hAnsiTheme="majorHAnsi" w:cstheme="majorBidi"/>
      <w:iCs/>
      <w:color w:val="495053"/>
      <w:spacing w:val="15"/>
      <w:sz w:val="46"/>
      <w:szCs w:val="46"/>
    </w:rPr>
  </w:style>
  <w:style w:type="character" w:customStyle="1" w:styleId="Titre1Car">
    <w:name w:val="Titre 1 Car"/>
    <w:basedOn w:val="Policepardfaut"/>
    <w:link w:val="Titre1"/>
    <w:uiPriority w:val="9"/>
    <w:rsid w:val="00C85AE9"/>
    <w:rPr>
      <w:rFonts w:asciiTheme="majorHAnsi" w:eastAsiaTheme="majorEastAsia" w:hAnsiTheme="majorHAnsi" w:cstheme="majorBidi"/>
      <w:bCs/>
      <w:color w:val="BA1449"/>
      <w:sz w:val="44"/>
      <w:szCs w:val="44"/>
    </w:rPr>
  </w:style>
  <w:style w:type="paragraph" w:styleId="Textedebulles">
    <w:name w:val="Balloon Text"/>
    <w:basedOn w:val="Normal"/>
    <w:link w:val="TextedebullesCar"/>
    <w:uiPriority w:val="99"/>
    <w:unhideWhenUsed/>
    <w:rsid w:val="00BE00C2"/>
    <w:pPr>
      <w:spacing w:line="240" w:lineRule="auto"/>
      <w:ind w:left="567"/>
      <w:jc w:val="left"/>
    </w:pPr>
    <w:rPr>
      <w:rFonts w:ascii="Bree Regular" w:hAnsi="Bree Regular" w:cs="Lucida Grande"/>
      <w:color w:val="FFFFFF" w:themeColor="background1"/>
      <w:sz w:val="2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BE00C2"/>
    <w:rPr>
      <w:rFonts w:ascii="Bree Regular" w:hAnsi="Bree Regular" w:cs="Lucida Grande"/>
      <w:color w:val="FFFFFF" w:themeColor="background1"/>
      <w:sz w:val="28"/>
      <w:szCs w:val="18"/>
    </w:rPr>
  </w:style>
  <w:style w:type="character" w:styleId="Titredulivre">
    <w:name w:val="Book Title"/>
    <w:basedOn w:val="Policepardfaut"/>
    <w:uiPriority w:val="33"/>
    <w:qFormat/>
    <w:rsid w:val="00136CFE"/>
    <w:rPr>
      <w:rFonts w:asciiTheme="majorHAnsi" w:hAnsiTheme="majorHAnsi"/>
      <w:b w:val="0"/>
      <w:bCs w:val="0"/>
      <w:caps w:val="0"/>
      <w:smallCaps w:val="0"/>
      <w:color w:val="BA1449"/>
      <w:spacing w:val="5"/>
      <w:sz w:val="80"/>
      <w:szCs w:val="80"/>
    </w:rPr>
  </w:style>
  <w:style w:type="character" w:customStyle="1" w:styleId="Titre4Car">
    <w:name w:val="Titre 4 Car"/>
    <w:basedOn w:val="Policepardfaut"/>
    <w:link w:val="Titre4"/>
    <w:uiPriority w:val="9"/>
    <w:rsid w:val="00CF39E0"/>
    <w:rPr>
      <w:rFonts w:ascii="Bree" w:eastAsiaTheme="majorEastAsia" w:hAnsi="Bree" w:cstheme="majorBidi"/>
      <w:bCs/>
      <w:iCs/>
      <w:color w:val="495053"/>
    </w:rPr>
  </w:style>
  <w:style w:type="character" w:customStyle="1" w:styleId="Titre2Car">
    <w:name w:val="Titre 2 Car"/>
    <w:basedOn w:val="Policepardfaut"/>
    <w:link w:val="Titre2"/>
    <w:uiPriority w:val="9"/>
    <w:rsid w:val="00C35281"/>
    <w:rPr>
      <w:rFonts w:asciiTheme="majorHAnsi" w:eastAsiaTheme="majorEastAsia" w:hAnsiTheme="majorHAnsi" w:cstheme="majorBidi"/>
      <w:bCs/>
      <w:color w:val="495053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9E0"/>
    <w:rPr>
      <w:rFonts w:ascii="Bree" w:eastAsiaTheme="majorEastAsia" w:hAnsi="Bree" w:cstheme="majorBidi"/>
      <w:bCs/>
      <w:color w:val="003C53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033571"/>
    <w:rPr>
      <w:rFonts w:ascii="DIN-Regular" w:eastAsiaTheme="majorEastAsia" w:hAnsi="DIN-Regular" w:cstheme="majorBidi"/>
      <w:b/>
      <w:color w:val="BB3849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5281"/>
    <w:pPr>
      <w:numPr>
        <w:numId w:val="0"/>
      </w:numPr>
      <w:spacing w:before="0" w:after="0"/>
      <w:outlineLvl w:val="9"/>
    </w:pPr>
    <w:rPr>
      <w:sz w:val="48"/>
    </w:rPr>
  </w:style>
  <w:style w:type="paragraph" w:styleId="Paragraphedeliste">
    <w:name w:val="List Paragraph"/>
    <w:basedOn w:val="Listepuces"/>
    <w:uiPriority w:val="34"/>
    <w:qFormat/>
    <w:rsid w:val="00944103"/>
  </w:style>
  <w:style w:type="character" w:styleId="Accentuationlgre">
    <w:name w:val="Subtle Emphasis"/>
    <w:basedOn w:val="Policepardfaut"/>
    <w:uiPriority w:val="19"/>
    <w:qFormat/>
    <w:rsid w:val="002731EC"/>
    <w:rPr>
      <w:rFonts w:ascii="DIN-Regular" w:hAnsi="DIN-Regular"/>
      <w:b/>
      <w:bCs w:val="0"/>
      <w:i w:val="0"/>
      <w:iCs w:val="0"/>
      <w:color w:val="495053"/>
      <w:sz w:val="20"/>
      <w:szCs w:val="24"/>
    </w:rPr>
  </w:style>
  <w:style w:type="character" w:styleId="Accentuation">
    <w:name w:val="Emphasis"/>
    <w:aliases w:val="Introduction"/>
    <w:basedOn w:val="Policepardfaut"/>
    <w:uiPriority w:val="20"/>
    <w:qFormat/>
    <w:rsid w:val="00C35281"/>
    <w:rPr>
      <w:rFonts w:asciiTheme="majorHAnsi" w:hAnsiTheme="majorHAnsi"/>
      <w:iCs/>
      <w:color w:val="BA1449"/>
    </w:rPr>
  </w:style>
  <w:style w:type="paragraph" w:styleId="Citation">
    <w:name w:val="Quote"/>
    <w:basedOn w:val="Normal"/>
    <w:next w:val="Normal"/>
    <w:link w:val="CitationCar"/>
    <w:uiPriority w:val="29"/>
    <w:qFormat/>
    <w:rsid w:val="00EA7CDC"/>
    <w:rPr>
      <w:i/>
      <w:iCs/>
      <w:color w:val="008FC9"/>
    </w:rPr>
  </w:style>
  <w:style w:type="character" w:customStyle="1" w:styleId="CitationCar">
    <w:name w:val="Citation Car"/>
    <w:basedOn w:val="Policepardfaut"/>
    <w:link w:val="Citation"/>
    <w:uiPriority w:val="29"/>
    <w:rsid w:val="00EA7CDC"/>
    <w:rPr>
      <w:rFonts w:ascii="DIN-Regular" w:hAnsi="DIN-Regular"/>
      <w:i/>
      <w:iCs/>
      <w:color w:val="008FC9"/>
    </w:rPr>
  </w:style>
  <w:style w:type="paragraph" w:styleId="Listepuces">
    <w:name w:val="List Bullet"/>
    <w:basedOn w:val="Normal"/>
    <w:uiPriority w:val="99"/>
    <w:unhideWhenUsed/>
    <w:rsid w:val="00AF78A8"/>
    <w:pPr>
      <w:numPr>
        <w:numId w:val="2"/>
      </w:numPr>
      <w:spacing w:before="120" w:after="120"/>
      <w:contextualSpacing/>
    </w:pPr>
  </w:style>
  <w:style w:type="paragraph" w:styleId="Listepuces2">
    <w:name w:val="List Bullet 2"/>
    <w:basedOn w:val="Normal"/>
    <w:uiPriority w:val="99"/>
    <w:unhideWhenUsed/>
    <w:rsid w:val="00AF78A8"/>
    <w:pPr>
      <w:numPr>
        <w:numId w:val="3"/>
      </w:numPr>
      <w:tabs>
        <w:tab w:val="clear" w:pos="1636"/>
      </w:tabs>
      <w:spacing w:before="120" w:after="120"/>
      <w:ind w:left="1559" w:hanging="425"/>
      <w:contextualSpacing/>
    </w:pPr>
  </w:style>
  <w:style w:type="paragraph" w:styleId="Listepuces3">
    <w:name w:val="List Bullet 3"/>
    <w:basedOn w:val="Normal"/>
    <w:uiPriority w:val="99"/>
    <w:unhideWhenUsed/>
    <w:rsid w:val="00AF78A8"/>
    <w:pPr>
      <w:numPr>
        <w:numId w:val="4"/>
      </w:numPr>
      <w:spacing w:before="120" w:after="120"/>
      <w:ind w:left="1916" w:hanging="357"/>
      <w:contextualSpacing/>
    </w:pPr>
  </w:style>
  <w:style w:type="paragraph" w:styleId="TM1">
    <w:name w:val="toc 1"/>
    <w:basedOn w:val="BaseTitre"/>
    <w:next w:val="Normal"/>
    <w:autoRedefine/>
    <w:uiPriority w:val="39"/>
    <w:unhideWhenUsed/>
    <w:rsid w:val="00E932AC"/>
    <w:pPr>
      <w:tabs>
        <w:tab w:val="left" w:pos="426"/>
        <w:tab w:val="right" w:leader="dot" w:pos="9056"/>
      </w:tabs>
      <w:spacing w:before="240" w:after="120"/>
    </w:pPr>
    <w:rPr>
      <w:rFonts w:ascii="Bree" w:hAnsi="Bree" w:cs="Times New Roman (Corps CS)"/>
      <w:noProof/>
      <w:color w:val="BA1453"/>
      <w:szCs w:val="20"/>
    </w:rPr>
  </w:style>
  <w:style w:type="paragraph" w:styleId="TM2">
    <w:name w:val="toc 2"/>
    <w:basedOn w:val="BaseTitre"/>
    <w:next w:val="Normal"/>
    <w:autoRedefine/>
    <w:uiPriority w:val="39"/>
    <w:unhideWhenUsed/>
    <w:rsid w:val="00E932AC"/>
    <w:pPr>
      <w:tabs>
        <w:tab w:val="right" w:leader="dot" w:pos="9056"/>
      </w:tabs>
      <w:spacing w:before="120" w:after="80"/>
      <w:ind w:left="567" w:hanging="425"/>
    </w:pPr>
    <w:rPr>
      <w:rFonts w:ascii="Bree" w:hAnsi="Bree" w:cs="Times New Roman (Corps CS)"/>
      <w:noProof/>
      <w:szCs w:val="20"/>
    </w:rPr>
  </w:style>
  <w:style w:type="paragraph" w:styleId="TM3">
    <w:name w:val="toc 3"/>
    <w:basedOn w:val="BaseTitre"/>
    <w:next w:val="Normal"/>
    <w:autoRedefine/>
    <w:uiPriority w:val="39"/>
    <w:unhideWhenUsed/>
    <w:rsid w:val="000C6C32"/>
    <w:pPr>
      <w:tabs>
        <w:tab w:val="left" w:pos="406"/>
        <w:tab w:val="left" w:pos="851"/>
        <w:tab w:val="left" w:pos="2977"/>
        <w:tab w:val="right" w:leader="dot" w:pos="9056"/>
      </w:tabs>
      <w:spacing w:before="80" w:after="80"/>
      <w:ind w:left="851" w:hanging="426"/>
    </w:pPr>
    <w:rPr>
      <w:rFonts w:ascii="DIN" w:hAnsi="DIN"/>
      <w:noProof/>
      <w:color w:val="5C6568"/>
      <w:sz w:val="20"/>
      <w:szCs w:val="20"/>
    </w:rPr>
  </w:style>
  <w:style w:type="paragraph" w:styleId="TM4">
    <w:name w:val="toc 4"/>
    <w:basedOn w:val="BaseTitre"/>
    <w:next w:val="Normal"/>
    <w:autoRedefine/>
    <w:uiPriority w:val="39"/>
    <w:unhideWhenUsed/>
    <w:rsid w:val="00E932AC"/>
    <w:pPr>
      <w:tabs>
        <w:tab w:val="left" w:pos="342"/>
        <w:tab w:val="right" w:leader="dot" w:pos="9056"/>
      </w:tabs>
      <w:ind w:left="1134" w:hanging="426"/>
    </w:pPr>
    <w:rPr>
      <w:rFonts w:ascii="DIN" w:hAnsi="DIN"/>
      <w:noProof/>
      <w:color w:val="565E61"/>
      <w:sz w:val="20"/>
      <w:szCs w:val="20"/>
    </w:rPr>
  </w:style>
  <w:style w:type="paragraph" w:styleId="TM5">
    <w:name w:val="toc 5"/>
    <w:basedOn w:val="BaseTitre"/>
    <w:next w:val="Normal"/>
    <w:autoRedefine/>
    <w:uiPriority w:val="39"/>
    <w:unhideWhenUsed/>
    <w:rsid w:val="00771815"/>
    <w:rPr>
      <w:rFonts w:asciiTheme="minorHAnsi" w:hAnsiTheme="minorHAnsi"/>
      <w:szCs w:val="22"/>
    </w:rPr>
  </w:style>
  <w:style w:type="paragraph" w:styleId="TM6">
    <w:name w:val="toc 6"/>
    <w:basedOn w:val="BaseTitre"/>
    <w:next w:val="Normal"/>
    <w:autoRedefine/>
    <w:uiPriority w:val="39"/>
    <w:unhideWhenUsed/>
    <w:rsid w:val="00771815"/>
    <w:rPr>
      <w:rFonts w:asciiTheme="minorHAnsi" w:hAnsiTheme="minorHAnsi"/>
      <w:szCs w:val="22"/>
    </w:rPr>
  </w:style>
  <w:style w:type="paragraph" w:styleId="TM7">
    <w:name w:val="toc 7"/>
    <w:basedOn w:val="BaseTitre"/>
    <w:next w:val="Normal"/>
    <w:autoRedefine/>
    <w:uiPriority w:val="39"/>
    <w:unhideWhenUsed/>
    <w:rsid w:val="00771815"/>
    <w:rPr>
      <w:rFonts w:asciiTheme="minorHAnsi" w:hAnsiTheme="minorHAnsi"/>
      <w:szCs w:val="22"/>
    </w:rPr>
  </w:style>
  <w:style w:type="paragraph" w:styleId="TM8">
    <w:name w:val="toc 8"/>
    <w:basedOn w:val="BaseTitre"/>
    <w:next w:val="Normal"/>
    <w:autoRedefine/>
    <w:uiPriority w:val="39"/>
    <w:unhideWhenUsed/>
    <w:rsid w:val="00771815"/>
    <w:rPr>
      <w:rFonts w:asciiTheme="minorHAnsi" w:hAnsiTheme="minorHAnsi"/>
      <w:szCs w:val="22"/>
    </w:rPr>
  </w:style>
  <w:style w:type="paragraph" w:styleId="TM9">
    <w:name w:val="toc 9"/>
    <w:basedOn w:val="BaseTitre"/>
    <w:next w:val="Normal"/>
    <w:autoRedefine/>
    <w:uiPriority w:val="39"/>
    <w:unhideWhenUsed/>
    <w:rsid w:val="009D5DFF"/>
    <w:pPr>
      <w:spacing w:before="80" w:after="80"/>
    </w:pPr>
    <w:rPr>
      <w:rFonts w:ascii="Bree Regular" w:hAnsi="Bree Regular"/>
      <w:sz w:val="20"/>
      <w:szCs w:val="22"/>
    </w:rPr>
  </w:style>
  <w:style w:type="character" w:styleId="Numrodepage">
    <w:name w:val="page number"/>
    <w:basedOn w:val="Policepardfaut"/>
    <w:uiPriority w:val="99"/>
    <w:semiHidden/>
    <w:unhideWhenUsed/>
    <w:rsid w:val="00A57127"/>
  </w:style>
  <w:style w:type="paragraph" w:customStyle="1" w:styleId="TitreImage">
    <w:name w:val="Titre Image"/>
    <w:basedOn w:val="Liste"/>
    <w:qFormat/>
    <w:rsid w:val="00136CFE"/>
    <w:pPr>
      <w:jc w:val="center"/>
    </w:pPr>
    <w:rPr>
      <w:caps/>
      <w:color w:val="003C50"/>
    </w:rPr>
  </w:style>
  <w:style w:type="paragraph" w:styleId="Lgende">
    <w:name w:val="caption"/>
    <w:basedOn w:val="Normal"/>
    <w:next w:val="Normal"/>
    <w:uiPriority w:val="35"/>
    <w:unhideWhenUsed/>
    <w:qFormat/>
    <w:rsid w:val="003D1FD4"/>
    <w:pPr>
      <w:spacing w:after="200" w:line="240" w:lineRule="auto"/>
      <w:jc w:val="center"/>
    </w:pPr>
    <w:rPr>
      <w:rFonts w:ascii="DIN-Medium" w:hAnsi="DIN-Medium"/>
      <w:bCs/>
      <w:color w:val="003C50"/>
      <w:sz w:val="16"/>
      <w:szCs w:val="18"/>
    </w:rPr>
  </w:style>
  <w:style w:type="paragraph" w:styleId="Liste">
    <w:name w:val="List"/>
    <w:basedOn w:val="Normal"/>
    <w:uiPriority w:val="99"/>
    <w:semiHidden/>
    <w:unhideWhenUsed/>
    <w:rsid w:val="003D1FD4"/>
    <w:pPr>
      <w:ind w:left="283" w:hanging="283"/>
      <w:contextualSpacing/>
    </w:pPr>
  </w:style>
  <w:style w:type="paragraph" w:customStyle="1" w:styleId="BaseTitre">
    <w:name w:val="Base Titre"/>
    <w:qFormat/>
    <w:rsid w:val="00022D29"/>
    <w:rPr>
      <w:rFonts w:ascii="DIN-Regular" w:hAnsi="DIN-Regular"/>
      <w:color w:val="495053"/>
      <w:sz w:val="22"/>
    </w:rPr>
  </w:style>
  <w:style w:type="paragraph" w:styleId="Sansinterligne">
    <w:name w:val="No Spacing"/>
    <w:uiPriority w:val="1"/>
    <w:qFormat/>
    <w:rsid w:val="00E95873"/>
    <w:pPr>
      <w:jc w:val="both"/>
    </w:pPr>
    <w:rPr>
      <w:rFonts w:ascii="DIN-Regular" w:hAnsi="DIN-Regular"/>
      <w:color w:val="495053"/>
      <w:sz w:val="22"/>
    </w:rPr>
  </w:style>
  <w:style w:type="character" w:styleId="lev">
    <w:name w:val="Strong"/>
    <w:basedOn w:val="Policepardfaut"/>
    <w:uiPriority w:val="22"/>
    <w:qFormat/>
    <w:rsid w:val="00CE5419"/>
    <w:rPr>
      <w:b/>
      <w:bCs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09BC"/>
    <w:pPr>
      <w:pBdr>
        <w:top w:val="single" w:sz="4" w:space="10" w:color="BA1449" w:themeColor="accent1"/>
        <w:bottom w:val="single" w:sz="4" w:space="10" w:color="BA1449" w:themeColor="accent1"/>
      </w:pBdr>
      <w:spacing w:before="360" w:after="360"/>
      <w:ind w:left="864" w:right="864"/>
      <w:jc w:val="center"/>
    </w:pPr>
    <w:rPr>
      <w:i/>
      <w:iCs/>
      <w:color w:val="BA144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09BC"/>
    <w:rPr>
      <w:rFonts w:ascii="DIN-Regular" w:hAnsi="DIN-Regular"/>
      <w:i/>
      <w:iCs/>
      <w:color w:val="BA1449" w:themeColor="accent1"/>
      <w:sz w:val="21"/>
    </w:rPr>
  </w:style>
  <w:style w:type="character" w:styleId="Rfrencelgre">
    <w:name w:val="Subtle Reference"/>
    <w:basedOn w:val="Policepardfaut"/>
    <w:uiPriority w:val="31"/>
    <w:qFormat/>
    <w:rsid w:val="00B109BC"/>
    <w:rPr>
      <w:smallCaps/>
      <w:color w:val="869086" w:themeColor="text1" w:themeTint="A5"/>
    </w:rPr>
  </w:style>
  <w:style w:type="character" w:styleId="Rfrenceintense">
    <w:name w:val="Intense Reference"/>
    <w:basedOn w:val="Policepardfaut"/>
    <w:uiPriority w:val="32"/>
    <w:qFormat/>
    <w:rsid w:val="00136CFE"/>
    <w:rPr>
      <w:rFonts w:asciiTheme="minorHAnsi" w:hAnsiTheme="minorHAnsi"/>
      <w:b/>
      <w:bCs/>
      <w:smallCaps/>
      <w:color w:val="BA1449" w:themeColor="accent1"/>
      <w:spacing w:val="5"/>
    </w:rPr>
  </w:style>
  <w:style w:type="character" w:styleId="Lienhypertexte">
    <w:name w:val="Hyperlink"/>
    <w:basedOn w:val="Policepardfaut"/>
    <w:uiPriority w:val="99"/>
    <w:unhideWhenUsed/>
    <w:rsid w:val="00A750DC"/>
    <w:rPr>
      <w:color w:val="BB3849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033571"/>
    <w:rPr>
      <w:rFonts w:ascii="DIN-Regular" w:eastAsiaTheme="majorEastAsia" w:hAnsi="DIN-Regular" w:cstheme="majorBidi"/>
      <w:b/>
      <w:i/>
      <w:color w:val="BB3849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033571"/>
    <w:rPr>
      <w:rFonts w:ascii="DIN-Regular" w:eastAsiaTheme="majorEastAsia" w:hAnsi="DIN-Regular" w:cstheme="majorBidi"/>
      <w:b/>
      <w:iCs/>
      <w:color w:val="636C63"/>
      <w:sz w:val="22"/>
    </w:rPr>
  </w:style>
  <w:style w:type="character" w:customStyle="1" w:styleId="Titre8Car">
    <w:name w:val="Titre 8 Car"/>
    <w:basedOn w:val="Policepardfaut"/>
    <w:link w:val="Titre8"/>
    <w:uiPriority w:val="9"/>
    <w:rsid w:val="00033571"/>
    <w:rPr>
      <w:rFonts w:ascii="DIN-Regular" w:eastAsiaTheme="majorEastAsia" w:hAnsi="DIN-Regular" w:cstheme="majorBidi"/>
      <w:color w:val="636C63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033571"/>
    <w:rPr>
      <w:rFonts w:ascii="DIN-Regular" w:eastAsiaTheme="majorEastAsia" w:hAnsi="DIN-Regular" w:cstheme="majorBidi"/>
      <w:i/>
      <w:iCs/>
      <w:color w:val="636C63" w:themeColor="text1" w:themeTint="D8"/>
      <w:sz w:val="22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A750DC"/>
    <w:rPr>
      <w:color w:val="8C2633"/>
      <w:u w:val="single"/>
    </w:rPr>
  </w:style>
  <w:style w:type="table" w:styleId="Grilledutableau">
    <w:name w:val="Table Grid"/>
    <w:basedOn w:val="TableauNormal"/>
    <w:uiPriority w:val="59"/>
    <w:rsid w:val="00C9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AC3445"/>
    <w:rPr>
      <w:color w:val="808080"/>
      <w:shd w:val="clear" w:color="auto" w:fill="E6E6E6"/>
    </w:rPr>
  </w:style>
  <w:style w:type="paragraph" w:styleId="Notedebasdepage">
    <w:name w:val="footnote text"/>
    <w:link w:val="NotedebasdepageCar"/>
    <w:uiPriority w:val="99"/>
    <w:semiHidden/>
    <w:unhideWhenUsed/>
    <w:rsid w:val="00097FE0"/>
    <w:rPr>
      <w:color w:val="495053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97FE0"/>
    <w:rPr>
      <w:color w:val="495053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4577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45776"/>
    <w:pPr>
      <w:spacing w:before="0"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45776"/>
    <w:rPr>
      <w:color w:val="495053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45776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BE44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44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4469"/>
    <w:rPr>
      <w:color w:val="495053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44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4469"/>
    <w:rPr>
      <w:b/>
      <w:bCs/>
      <w:color w:val="495053"/>
      <w:sz w:val="20"/>
      <w:szCs w:val="20"/>
    </w:rPr>
  </w:style>
  <w:style w:type="paragraph" w:styleId="NormalWeb">
    <w:name w:val="Normal (Web)"/>
    <w:basedOn w:val="Normal"/>
    <w:uiPriority w:val="99"/>
    <w:unhideWhenUsed/>
    <w:rsid w:val="008004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</w:rPr>
  </w:style>
  <w:style w:type="paragraph" w:customStyle="1" w:styleId="Default">
    <w:name w:val="Default"/>
    <w:rsid w:val="00D654BB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styleId="Mentionnonrsolue">
    <w:name w:val="Unresolved Mention"/>
    <w:basedOn w:val="Policepardfaut"/>
    <w:uiPriority w:val="99"/>
    <w:semiHidden/>
    <w:unhideWhenUsed/>
    <w:rsid w:val="0035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43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02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92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76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26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9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34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ti\Documents\Mod&#232;les%20Office%20personnalis&#233;s\CNJE%20dossier.dotx" TargetMode="External"/></Relationships>
</file>

<file path=word/theme/theme1.xml><?xml version="1.0" encoding="utf-8"?>
<a:theme xmlns:a="http://schemas.openxmlformats.org/drawingml/2006/main" name="Thème Office">
  <a:themeElements>
    <a:clrScheme name="CNJE">
      <a:dk1>
        <a:srgbClr val="495049"/>
      </a:dk1>
      <a:lt1>
        <a:sysClr val="window" lastClr="FFFFFF"/>
      </a:lt1>
      <a:dk2>
        <a:srgbClr val="003C50"/>
      </a:dk2>
      <a:lt2>
        <a:srgbClr val="959595"/>
      </a:lt2>
      <a:accent1>
        <a:srgbClr val="BA1449"/>
      </a:accent1>
      <a:accent2>
        <a:srgbClr val="003C4D"/>
      </a:accent2>
      <a:accent3>
        <a:srgbClr val="008FC9"/>
      </a:accent3>
      <a:accent4>
        <a:srgbClr val="969696"/>
      </a:accent4>
      <a:accent5>
        <a:srgbClr val="495053"/>
      </a:accent5>
      <a:accent6>
        <a:srgbClr val="495046"/>
      </a:accent6>
      <a:hlink>
        <a:srgbClr val="0000FF"/>
      </a:hlink>
      <a:folHlink>
        <a:srgbClr val="800080"/>
      </a:folHlink>
    </a:clrScheme>
    <a:fontScheme name="CNJE">
      <a:majorFont>
        <a:latin typeface="Bree"/>
        <a:ea typeface=""/>
        <a:cs typeface=""/>
      </a:majorFont>
      <a:minorFont>
        <a:latin typeface="DIN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BC558-4C0B-4389-9D0B-65E1893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CNJE dossier</Template>
  <TotalTime>4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Contexte du Prix</vt:lpstr>
      <vt:lpstr>Règlement</vt:lpstr>
      <vt:lpstr>    Champ d’application</vt:lpstr>
      <vt:lpstr>    Contenu du dossier</vt:lpstr>
      <vt:lpstr>    Attentes du Jury</vt:lpstr>
      <vt:lpstr>Présentation du secrétariat et du Jury</vt:lpstr>
      <vt:lpstr>    Le secrétariat</vt:lpstr>
      <vt:lpstr>    Le Jury final</vt:lpstr>
      <vt:lpstr>Déroulement du concours</vt:lpstr>
      <vt:lpstr>    Dates d’échéances</vt:lpstr>
      <vt:lpstr>    Sélection du lauréat</vt:lpstr>
      <vt:lpstr>    L’échéancier</vt:lpstr>
      <vt:lpstr>    Le prix</vt:lpstr>
    </vt:vector>
  </TitlesOfParts>
  <Manager/>
  <Company/>
  <LinksUpToDate>false</LinksUpToDate>
  <CharactersWithSpaces>3361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Nussbaumer</dc:creator>
  <cp:keywords/>
  <dc:description/>
  <cp:lastModifiedBy>BOUCHU Léa</cp:lastModifiedBy>
  <cp:revision>4</cp:revision>
  <cp:lastPrinted>2020-05-04T08:30:00Z</cp:lastPrinted>
  <dcterms:created xsi:type="dcterms:W3CDTF">2020-05-04T09:17:00Z</dcterms:created>
  <dcterms:modified xsi:type="dcterms:W3CDTF">2020-06-01T09:13:00Z</dcterms:modified>
  <cp:category/>
</cp:coreProperties>
</file>